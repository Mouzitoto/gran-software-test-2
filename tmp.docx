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C420C8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Введите свое имя:"/>
              <w:tag w:val="Введите свое имя:"/>
              <w:id w:val="-805319354"/>
              <w:placeholder>
                <w:docPart w:val="A647574B39634BF8AA693FDC33D1AEBF"/>
              </w:placeholder>
              <w:temporary/>
              <w:showingPlcHdr/>
              <w15:appearance w15:val="hidden"/>
            </w:sdtPr>
            <w:sdtEndPr/>
            <w:sdtContent>
              <w:p w:rsidR="00C420C8" w:rsidRPr="00791207" w:rsidRDefault="00C420C8" w:rsidP="003856C9">
                <w:pPr>
                  <w:pStyle w:val="1"/>
                </w:pPr>
                <w:r w:rsidRPr="00791207">
                  <w:rPr>
                    <w:lang w:bidi="ru-RU"/>
                  </w:rPr>
                  <w:t>Ваше имя</w:t>
                </w:r>
              </w:p>
            </w:sdtContent>
          </w:sdt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9DA15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jw82gBQAAIRyAAAOAAAAZHJzL2Uyb0RvYy54bWzsXUGPZMdtvgfIf2jMMUA0r+q9191voJUP kiwEUBwB2sDn3p6enUFmujvdvTurnAzn4INh5JBDjslP8MWAY0MK4F8w+4/8sapYXbX7SD4oQYIA A0H7ZmfYfEV+JIusInc+/cm7h/vZ283heLfbvrhwnzQXs812vbu+275+cfH3L3/618uL2fG02l6v 7nfbzYuL7zbHi5989pd/8enj/mrjd7e7++vNYQYm2+PV4/7Fxe3ptL+6vDyubzcPq+Mnu/1mix/e 7A4PqxP+enh9eX1YPYL7w/2lb5r55ePucL0/7Nab4xHf/SL+8OKzwP/mZrM+/d3NzXFzmt2/uMDa TuHPQ/jzFf15+dmnq6vXh9X+9m6dlrH6Eat4WN1t8dLM6ovVaTV7c7j7iNXD3fqwO+5uTp+sdw+X u5ubu/UmyABpXPOBNF8ddm/2QZbXV4+v91lNUO0HevrRbNc/e/vNYXZ3/eKiGy5m29UDMHr61/e/ eP/PT/+F/34761po7e50T9//t6fvn377/ldPPzz9Yfb+N09/fPrd0x/e//L9L/CN7/HfD0//OcNn fnj/K3zz16Tax/3rK7zhq8P+2/03h/SN1/Fvs1ePf7u7BtvVm9Mu6O7dzeGBdAitzN4FiL7LEG3e nWZrfLP1g1t2F7M1fpS+DhCub4HzR59a336ZPucbGCJ9iL7AJy5XV/F1l7TGtCRaMMzweNb08b+n 6W9vV/tNAPBIekia9lnR/w6d/fHp9+H/759+//5f/vQfPuot0JPSSCHH/de79T8cZ9vdl9d3p292 d9sTFuaCHLRisI6k9JcjPmTqtgXYUEbfE4/VFWvXtfAR0tKwqJS0ulq/OZ6+2uwCPqu3Xx9P4XOv r/FVMPvrZDsvweDm4R4+9FeXs34+e5xB4UEm+EYmcgWR8+1idjtz/Zy9MZNBUZnXfCHwgn1mIte6 XuAFm8lkwyDw6gsi1y5bgde8JOukhS0qqnYpMINd5oV51wgrA16ZynWLQWDmSvX7pRe4uQqAvnES uxIBt5hLq3MVCH0jKc6VKLglgBfsowKiG0R+FRJD00v8aizmorwlGG4AnbC+Gg7nBf35Co6mkfDw FR5t30j8Sjx841thfb7Cwy9EByvxAD/JX32JRwezEvy1gqNpO2l5FRyNk+D1JRytF7VXooGYM744 Cm3ZhXwnra0toZhLTtuWQMAxBEHbCodGgrUtYXBesrq2RMF1UgxoSxSWIrMSA+8kj2hLCHopbtJ2 ctatGDe7EgJxc+hKBDpRzK6EQLFdSmDy2hR2JQaKa3UlCF4WtQQBiapku900GLoSBiUwURKXhZVN pC+BcHLc7EsonGi/fQmFEtb7EgrRt/oSCWXTQfJyllV0+74EQo4hfYmD5Kd9hcIS29z49tCXKHRC PEK6c16+W8KSxpnNSwwQocej27yCYOilnXU+CYJ5CQEKEym+zUsInJe2mXmJgW/6pSRqCYJDlibI WsLgGyRDguZKGPxSQnVRAkHZqsBuUQKhZK2LEgosT9ppFiUUyFzF9dVg9FJEX1RgtAtp71rUaCB5 GVffokKjExPYRQmHEpsWJRyITZK8yxIPBCcp6VxWePRekhflR+lorSTvssKjh57HzY/Kz3OMlZPi ZYUHyhuJX4UHYBuHY1nB0cPDheXVcEgp8bJCo2+lummo0PCSMQ8VGHLGPpRgzKW4MlRQdEgkx2Ud SijktVVAtHMp3RwqIAQYUBkX6HvkV8LSShgkEx5KEGhzGueFnbd8qRQAXFOCIJfVrilB6KSNxzUV CqL9uqZEYZAsxDUlDINkb64pUXBiyumaEgik85LqShx8K1mca0ooxILOVQW2nE64qsIuPR8HT/nU ZHXLBynrd9t0koKvZis6PG3Cmdh+d6RTLTpWwbHMy3jmg+OYd1s6dhGIAS8Rt+kMRycGeEQcToKw OJ0Y2BAxnw7pxNA8EQ+TlkGKJWooLh7P6bxdkhEnD5PIk5RumpguyemmCeqSpG6aqHQqQKKi6p+y dp9ERVE/iTyJipp9EnkS1U8TlUrysPZpolLRTeSoqqcshsrqQD5NVKqbA/k0UakwDuTTRKXSN5BP E5WKWyJH+TpFVCpfA/k0UbskKsrPSdyTqCgvJ5EnUVE+TiGn8pHWjvJwEnkSFeXfJPIkajycNkMS FXhhMdNEpRoukE8Tlao0IkcVNmXtVIYF8mmiUp0VyKehSnVUIJ8m6jyJOp8mKtVBxB11zhRRqcwJ 5NNEXSRRUaVM4p5ERREyiTyJihpjCjmVGLR2lBCTyJOoqBAmkSdRUQBMIk+iIsGfRJ5ERQI/hZzy dxIVCfok8iQqMvBJ5EnUYZqolGGHxUwTdUiiIk2espiQJhN7SoSnfSBJS6nutA8keSmZnfaBJDGl q9M+kGSmhHTSB86JUyV0jJspqTzgHvzDG/DDxQw34K/oJaur/epEuSh/OXsMF6XQzi3uGelmjn7y sHu7ebkLNCdKSlPkxX1AWumZ4H47QkhnJomSf87PfWSIHBz44SBJp5sj9Sc63Pap/OiEINBhw4q6 5PfxM76XyrBAlx2cf87PSIej+UjYIf3UGOKGLhEiiVAJ6TCGXt3lDYZfyc/4atwMJsIc4piAn4kw ZQo4YGGbZgJ+JkI6F6FX4/pPXSOqHCbUOdJZ7UTKJVW0U15Op8mR0pLHLelALejSUBEdeCdKQ+tu oDuXwNMCEpeFidKyjYEOkIgnLphVxdO1QaI0DBhHtGmdlkvQzUbkaTkZXakkSsNtM+U5ErCp8TP5 T0P3EyQ67vxU0RGQk5Isyo+CEL9yfb87buB7H8ctNmh8NPqmFLdwgR6Wi/N8zYlxmRjIkG+pZMmF c9LBK+VnUhKHBLiIxi7HGLinSpeDli4FB0HDeVJMxY2h+tYUon0uQFhIfkZh6aYE9oB7NJVbApmA 00RlW8hlDL+Mn2yGqf2FPFHjdzZsg2MmtFYIwuh+lsTZoy0N5iBhIeJy3DEQpiP86KWG1OfoaOBy DriWTXMMt3yEdwXD5RzvM4YH550rhwS2GH5Gy/kocvCP7WDDzizFmrwEJmTW/Ey2i1vHAI5uueiR S/FT9xi6d4weyLGQX8fP9NohRRGw1TzG4eYx8LOAGZYxz82FA7+Pn/G9dPcYbTGfTzEBP5kw+bTD Dae2Qrp+jBxzVcGc+MkcU4XrwVnnCIeKUUzHLnTCEaEdJTg3szJmsEyJlEeBbayS0w7sQzolXeuG BMVAG7rkDBuXgDpPaoUhnl2ua1jd/GS1p6NdhxtHlScCWkKyw8GI9vYyoumyI6RxsmtscHQxGSXC zaP+9iXXKz0O/dR1LvPb89Eaa4efUUtukUpp18OcVZ7npBzZuUbJwY07MVFB8kv5mSCiG1/CEpeQ KkdctyRC9K9or0bYSITIt1XClDC4HnFBJfTJ2q2yga4Qg10aNpTO3mCVup9Ru1G0c13bvD5cR+qC sIfl438Gg58JlPhaXEiq7DhaGCl9JDPjVHint/KJKIEZyhIQufWY5eNnlJP1axgzw4UaRjOThL6x C7kElrWpJeM0oiYbu7G07Dx6zPDJGXWrZN/+0CY5b4Gv0xFQ6IvPZ0F0hFS0fR9393fXP727v6ea KgxobD6/P8zerjBasVqvN9sTm15Feb+l06R4glT9YDqL/eF4+mJ1vI3vCkwI1dUV5iO21+Gr283q +sv09Wl1dx+/DiEMQnFffGzwf7W7/g498phawTjI7e7wTxezR0yAvLg4/uOb1WFzMbv/my366wfX 0Z3OKfyl6xd0bXcof/Kq/Mn2zcPnO2gCxr7arsH1xcWJv/z8FCdOMPIB5X69/Xa/JsJwkgbRXr77 +eqwn5GU+BB68X+248GB1RU32xNCmTaJFAVJf8HYwv/S/AIiXBoUGZlfCNGsGkqAsfyPzy/E+BSs +Ty9gGRofMajtmPWaHERf55MAONzb087p16htoX7ByM7kwHlTBYay8aIkElkomGgro0xKmgzU8We tzEqBMdMNQ99M2NU2EUzVTtQQ9QYFTblgoo6BceokMdnKnrjOC9oPFMhIRN4IT/OVKSJcV50PpLJ oNXxdVWdFY4gEriV6g/NxmNS1pMLizn1kYzSlQA49JoJiysR8K4XF1di4JciuxIE36OLWFhdCUPv qQVnVIgSBzREUl/KGB1FujMQoe9+lKz0grZBb43ArkTCuYXkVHQ0kl/bImmX+FVYUGPduLjV1ELr Q8PxqBwlGHituL4SDQQFyVaqsQXfttRgNfreEo7Whd7eMbp6cmEe2mdH6Uo8/OCpQ3CUrsQDdNQT NUpX4uHpvQK/Eg/IQS2Ho/wq5yC9CPxKPIKeBX4lHgE3gV/pHbAD6hceXV+JB1VBwvqqMYZgp+P8 qkGGYPfj66smGeBHkv6qSYZl6BYcE4NOfrIbwculjaeaZOgxSySsrkQjxCBB2hINv6Tm7dHVlWCE CCmwq8AIzb1j7OpJBorf4+yqSYaemg9HuZWegQslSXXVIENoFhzlVgHhxbhSDTI4mV0FxBwjO4Ko FRCDFAWqYQY/NKLmSiBw2iCojq7+stW1GCQVVkdny5luKeZO1TxD6xdSDK3mGRB6pB2ymmggsKTl lTHKzcXsgurLLIa2vgqMBhY1bnkoLQt+ivpKNLAFSV5bDzXI6FZDDX4xlzyjHmqQja8aamhponBc XmoHyvrzsm9UQw2tD6OCY75WDTUonlsNNbRtmHsb5Vfi4bpeshc6+s1yKPzqoYYmTJaOvZeu1878 ZHnpgDjTLcIMxyi7cgtX4KhmGjon7ZDVSINiLcvSO1xoCR9dXeUcsjHTOW8WNsy/jHIrocDcjeRq 1USDFKbqeQY5DlTzDOLS6nkGOUpV8wyy3ui0NOtDjqHVPIMMajXRIAd4asbKL5Utjq6RM5kXd58P Rhpkh6iHGuTdsR5qUDz2g7GGcsPAGctzb/7I8EFqXHjuzf9oLCO1Rr3Mh/P61EI6R3753JvPJ8I8 3/Lcmy8N89DoNy6UXuZmDN3EnnvzJUU+9+ZLmnnuzZc0Q4ksOd9zb/6HAfv/qjefLiXzsOSP6WsP pQP1tYcvxvpDqewPsOPftYiXx2LTFrXGk4HkWSW+rOZnvLRGe3ekQ2dN5Mg/52eiw3VG4IdyUaXD aWygO086MCN+JoY4bY+EVpNKbiQyWqJxfRMZGu1T3GPtcVqqiYJzzMAPJ4Yq3SJd/Ld5vo4l5WeU GFdVgR+uv1R+PdVkQK4z+mdwmxLocECq8uvS5X+PilCTt6VyC++ldap0dHoMuoXRM4TLo0BHetT4 +cRvwHy1RodLvMCPcFbpuEmUDEclTCOjdACuE3K3uzdUwy1v5Czam9lHyPk0utQ2bPY90akvEAnh YQo/nEar7+X1LQ06lhc3Uyq/UAJjgWjL030J95dBEjp+1zkmkD21uGsis9XQbZdKyGaIp75Gtmu6 cVA5UkAgWHxvtD6x59FNlsqRXRmnzroPcGygq1SVIwcbvzQ2AI5edHuncuRw6AejdZ7jK93Pqhw5 YLeNwZF3ALqxVDk63lNaqyk3xAYCkW7TdJ6886GjSbcLag0IhkE3iDpP3p1bbzkO7/d0m6zz5BwC dwO6EaHxO+4wNk8KFEFL5jopVERKQ/bcDm3qMwSLSRiFaBEpjebGEC4ipWFLiBcxZpnmGQJG4GlZ PCJGyj0sJwohg3iafomYwfmM4ep0MxsDlxU9EDViTmMGJLrMjzytGBfiRpDIDJu4kI48zUjcpMk2 M7hTk0Dkae0XIXSEdVpeHEJHoLR2NZh63MnNjTKEDuJJ3QWqv4fQESit3ZwaEILswfG1TRWhI9qS mXGceVKA0nmmPDWUJDolNRKQ7FaelfWJDUGP3hkjMxnMuIdNRF0n25KVsSJyRIGsFJhaMILkZk5N cYNUZCbp7JdW1p9d3SojcvSw6pIckKxCJ8c4q3LKYdMqxXIktmq7HNytYjHvF2iUVM08b0HOKGfz rkY5sWZmeaM0S27ee626iHdzY5/I+YF1xsAZx0c5PTd5fzwJm086OGiIBx2LNMOiZ/d08R5jhh4t 3ZAimzdgbBKdMQ7jHfVPkCMaIKLRIK7PGNL2LTXlUPCzJq87jpK4u1Xtp4esxNHaxzyaKyKhMQmB fSQStsbUIi7qY1bQobFTXSOPVXb5vJMPV/gZD1moXSis0Zo+8kMCZm7UhehNiOciC2MyHFE8HqUt jKEN6kEKa8QFuSp169L595D/oRyWlp9RarSfJOtpzGygixp3OFTQX474HFZJvUsGJQ9JtRYl0qvI s8v/5BJLws8kEUSKlNYoVzw1JYegMKMZESgTT4oZOiWvc4l2JZXSs+wUOHTKpE9qADEoE0YIHnoU yrijT0mPf9mUQvxQ18nWiXBg8GSDh4EY62QfQgjRtZTdMsQQbZ3Z06nbR9UnJtqjB+MLIwpzPAJz gyeHuLBgdZ0cNanJSV8nB2JEEt1CAE2qtwks9e28XQQDUCl5B4JR6bjnPQ1FiCER75LUh6iuM++7 +NUpuubzTk49bTrPnBqQ42uy52wjBBOVksIRbZYhmKiUaM1LlNY6KWwGnqbsPp302vrECGziaWCE f9Y0bdYW7rQLhWXStqSJvqReQdKRZZ20UwZCy+DR1ZUIDR+i3Zw4mm7Zp2rT9PQu3bSawYPOjcOr rXhEWVEgpBii6RFHIYnQiprpCsoMxOjcixyt2E7ZZVgjxQ9tjeHfkyWFWztQmgY197Q0uG/ukilp DYFDXWDKYsydPMiLmkZPDaJa7FwjcrOSFxrygvLQFKiHRxbWSrCS8syUjefkrSSQ0UWQ0Pdtthcr U2UDtFJfnyzayqXZRczkPPmcle2zE1vlA0cFqx7hMGMVOBy3rIqJAyH6V1W35Mhq1XQcqgkXzYs4 9ltVZ95N0A+rMkT9EWO/URjDlKOPGIW2403USEWp/zb6nLG+vNHrYvDZxodpGB9t0HT08/z6///5 9fDb+PCrDsM/RJB+LSP9LsXy72He/fzLIz/7swAAAAD//wMAUEsDBBQABgAIAAAAIQBoRxvQ2AAA AAMBAAAPAAAAZHJzL2Rvd25yZXYueG1sTI9BS8NAEIXvQv/DMgVvdhOlIjGbUop6KoKtIN6m2WkS mp0N2W2S/ntHPehlhuE93nwvX02uVQP1ofFsIF0koIhLbxuuDLzvn28eQIWIbLH1TAYuFGBVzK5y zKwf+Y2GXayUhHDI0EAdY5dpHcqaHIaF74hFO/reYZSzr7TtcZRw1+rbJLnXDhuWDzV2tKmpPO3O zsDLiOP6Ln0atqfj5vK5X75+bFMy5no+rR9BRZrinxm+8QUdCmE6+DPboFoDUiT+TNGWqbQ4/G5d 5Po/e/EFAAD//wMAUEsBAi0AFAAGAAgAAAAhALaDOJL+AAAA4QEAABMAAAAAAAAAAAAAAAAAAAAA AFtDb250ZW50X1R5cGVzXS54bWxQSwECLQAUAAYACAAAACEAOP0h/9YAAACUAQAACwAAAAAAAAAA AAAAAAAvAQAAX3JlbHMvLnJlbHNQSwECLQAUAAYACAAAACEAbo8PNoAUAACEcgAADgAAAAAAAAAA AAAAAAAuAgAAZHJzL2Uyb0RvYy54bWxQSwECLQAUAAYACAAAACEAaEcb0NgAAAADAQAADwAAAAAA AAAAAAAAAADaFgAAZHJzL2Rvd25yZXYueG1sUEsFBgAAAAAEAAQA8wAAAN8XAAAAAA== 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KC0RwgAAANoAAAAPAAAAZHJzL2Rvd25yZXYueG1sRI9Ba8JA FITvBf/D8gq9NZsEkZJmlVAUPHhpFMTba/aZBLNvQ3aNyb/vFoQeh5n5hsk3k+nESINrLStIohgE cWV1y7WC03H3/gHCeWSNnWVSMJODzXrxkmOm7YO/aSx9LQKEXYYKGu/7TEpXNWTQRbYnDt7VDgZ9 kEMt9YCPADedTON4JQ22HBYa7OmroepW3o2CZWVKo3fncpoL3l7Gw5wUP7NSb69T8QnC0+T/w8/2 XitI4e9KuAFy/QsAAP//AwBQSwECLQAUAAYACAAAACEA2+H2y+4AAACFAQAAEwAAAAAAAAAAAAAA AAAAAAAAW0NvbnRlbnRfVHlwZXNdLnhtbFBLAQItABQABgAIAAAAIQBa9CxbvwAAABUBAAALAAAA AAAAAAAAAAAAAB8BAABfcmVscy8ucmVsc1BLAQItABQABgAIAAAAIQDkKC0RwgAAANoAAAAPAAAA AAAAAAAAAAAAAAcCAABkcnMvZG93bnJldi54bWxQSwUGAAAAAAMAAwC3AAAA9gIAAAAA 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7TXUxQAAANoAAAAPAAAAZHJzL2Rvd25yZXYueG1sRI9BawIx FITvgv8hPKE3N9HSVlajWFuhvViq0np8bp67oZuXZRN1+++bQqHHYWa+YWaLztXiQm2wnjWMMgWC uPDGcqlhv1sPJyBCRDZYeyYN3xRgMe/3Zpgbf+V3umxjKRKEQ44aqhibXMpQVOQwZL4hTt7Jtw5j km0pTYvXBHe1HCt1Lx1aTgsVNrSqqPjanp2Gev/0+WgPk2Ohnu8+HnYb+/aqrNY3g245BRGpi//h v/aL0XALv1fSDZDzHwAAAP//AwBQSwECLQAUAAYACAAAACEA2+H2y+4AAACFAQAAEwAAAAAAAAAA AAAAAAAAAAAAW0NvbnRlbnRfVHlwZXNdLnhtbFBLAQItABQABgAIAAAAIQBa9CxbvwAAABUBAAAL AAAAAAAAAAAAAAAAAB8BAABfcmVscy8ucmVsc1BLAQItABQABgAIAAAAIQDW7TXUxQAAANoAAAAP AAAAAAAAAAAAAAAAAAcCAABkcnMvZG93bnJldi54bWxQSwUGAAAAAAMAAwC3AAAA+QIAAAAA 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791207" w:rsidRDefault="004F04A0" w:rsidP="00441EB9">
            <w:pPr>
              <w:pStyle w:val="31"/>
            </w:pPr>
            <w:sdt>
              <w:sdtPr>
                <w:alias w:val="Введите электронный адрес:"/>
                <w:tag w:val="Введите электронный адрес:"/>
                <w:id w:val="1159736844"/>
                <w:placeholder>
                  <w:docPart w:val="AFFE0CD79A7B4D48AFD2D9A6F29160A3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Эл. почта</w:t>
                </w:r>
              </w:sdtContent>
            </w:sdt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2279CF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RPGpiCUAAP3eAAAOAAAAZHJzL2Uyb0RvYy54bWzsXc2OJMdxvhvwOzTmaMDayqrqrqoBlzqQ FCGApglwDZ2bM707A89Mj7p7OUudDNuAjz744KNfQRcBggXZr7B8I3+RGRFVNduZX4myfVoIYs/s REdlZPxk/GZ98vN393er73eH4+3+4eVF+Fl1sdo9XO2vbx/evLz4u1e/+Ov+YnU8bR+ut3f7h93L ix92x4uff/qXf/HJ0+Plrt7f7O+ud4cVkDwcL58eX17cnE6Ply9eHK9udvfb48/2j7sH/PH1/nC/ PeHXw5sX14ftE7Df372oq2rz4ml/uH487K92xyP+9fP0x4tPI/7Xr3dXp799/fq4O63uXl5gbaf4 30P873fy3xeffrK9fHPYPt7cXukytj9hFffb2wc81FF9vj1tV28Ptx+gur+9OuyP+9enn13t71/s X7++vdpFGkBNqJ5R8+Vh//Yx0vLm8unNo28TtvbZPv1ktFdff//NYXV7/fKix/Y8bO/Bo/f/9uM/ /PhP7/8b//vtqumwa7enO/n3f3//x/e//fFf3v/X+/9c/fiP73/3/g/vf/fjP+NX/LPs5NPjm0sg /PLw+O3jNwf9hzfpt9V3T3+zvwaW7dvTPm7Vu9eHe9kybMLqXeTID86R3bvT6gr/2NRD6NuL1RX+ pD9Hjl3dgK0ffOvq5gv9Xl1B7uRL8gO+8WJ7mR73QtaoS5IFQ+qO48Ye/7yN/fZm+7iL/DrKPtjG Bt/Y/8Be/eH97+P///j+9z/+66oPaePiF2TXZEeOj1/tr/7+uHrYf3F9e/pmf/twwsoiJNY/AZVf jvjST9vc7CZtL6/eHk9f7vaRP9vvvzqe4q6/ucZPUcqvVVReQWhe399BZf7qxSo0m3r1tGqauhWi oAwOhi1wsL5a3ZwFqidAwxAyqJoJVBiGDC7IjD9ws9lkcK0nUM3QZ3BtZlBdBhf0ZPbE8zRCLB0q 4Innt2uYQMlOnMcVppuPXT2PK0z3PrIog226/evcjoXZ9nebNre2KQNCnSM0TDlQh3WdQzflQd1n 0U2ZUK+rLLopG9Z1m9u6KR/qvsoK7owRdU4J6iknmqrZZIitp5wIocvim/KiCUMW34wX601OUuop M5p6k9OHesoMPDa7vik3YBRyslJPuVE3TZNhRz1lRxPqHL3NlB31Zp2TlmbKj3qouww/mik/AJfT jWbKj/jc85rWTPkBOtYZepspP+K+ZPBN+RH3+bwlkKN8YnzAtwy+KT8gB0NufVN+BJGr8/jaKT+i nJ5fXzvlR5T7DL4pP6BHuf1rp/zooZYZdFN2QMtzB087Zce6bnLoptyINihD7ZQbdZ89yKbMiBYy g27GDBjc88Sup7wIYr/Po1tPebFe57BNORH6Lrd16yknQo4R6xkj6qxdWU8ZEfLoZozYAC5D6owR Q84KrGeMGKrszk0ZsYbxOc+IzZQRTWhyRnkzZUSf9Z02U040dZezoZs5J7IH7mbKC/HoMpu3mfFi k7UpmykzSuubMaOCRGW2b8qN0vZNuYEjKKe13ZQddZ673ZQddbfJaUY35UedF75uyo+myp5p3ZQf dV43uik/mjpk6Z3yo6C53ZQfTRNy/Oim/AjtOicv3ZQfBXwSjY5nVbXJWRbETyNcgd5+yo8uawv6 heyQmNSX14bcCdlPuVGQln7GjSG3ef2UGQVh7qfMWGe3bsqKOq9qw5QVOTM1TPkQ8nZgmPIhu7Rh ygY4SLkTY5iyIWT3bZiyIW9DhykX8kwdplzIG/hhyoS8xA0zLmRPn1BNuRDyChGqGSeyp2Ooppwo aGyo5syYGGRkVTwlsL2xLMHVuwdNE+Cn1VYSgVVM+Dzuj5KykZwBMjOvUj4DuYZ3D5IsyABjlQLc aBanDAxxEOD1ImBwW4C7RcBgpgAPi4AlMBdohN4p91RedVAaEVsvAlcqETsvAlc6wzJCg1IalpFa K6mIbZcsRkJb2Zl6GalIJCXwZaRKYBqxLyNV4s4IvoxUCSsFHGHjElIlaozgy0iVoDCCLyO1UVIR 0y1ajJLaLCNVIjZZDCKyJdhbJRUB1yJwJRUB1SJwJbVdRmqrpLbLSJWASEhFwLNkMWslFRHNInAl FSHLInAldb2MVAlJ4tqXkSohh4AjpFiyGAkpIvgyUiViiODLSJWAIIIvI3WjpG6WkSruvGCHu76E VPHWI/gyUsUZj+DLSO2UVPjSixajpMJVXgIunrIsJlUScCSXDxtxhCP4MlLF0Y3gy0gVRzaCLyNV HNUIvoxU8UQFHM7mkp0RXzOCLyNVnMkIvoxU8RYj+DJSxR2M4MtIjf6ewIs/t4TY6M+lL8zITQKh DtkB9dDnldDDxQqV0O/kIdvLx+1J/Dj7cfWEspuUc1Y3+oP85X7//e7VPsKcxKETdz8SB+OYljpC 3D3MIJEkTJC2x/Z3+3xMGFuFQ3ohYbS/26fCoeIU8UEJinDIxka4cTcNkX0qQmTbEyCcgyLGSvUu uDU1TPaZMKJ8kxDC0S8hHKq0whpnbwkOecyIDxnDIlwn2U/IQ+NnuK3LPtP6UBxLcBDQ0nPXEpMB X4tDpwinPhsSpEW4do3AB/jW0NISvkbCLcDJOotwkj0GXAdnpASH4lGEk30swim+oSo/F0W8iE/4 XMInciLrCyI4RUB1SyUBXgaUCE4w1mRrTFJFWUpPNh0R5SvBrZPESMa/DJckJpqHJfiQjS7is/X1 BM7oRWWqiM9MZl1BFksLRP0y7rSk38uAyuQayZkyoEqNVHWKgLWKIT7LazS5lopDEaMYBBGbeu0e g1kE+0yWwTRPKllFjKbKyDqXdQCV1vRolFKLGM3Y1D05AMx6SfWuiNHMYT0gxVfitdlXqc8WAc1g NxXBaCeAVCyLGKNpENY0AWn60iKjbUiQcEOKkHbyNTUxeNIaELkjFcQyTjudm5opjp33Uk0u4zQf ArWBshBJ0UrXyXCKoYi7RNcppiJBEtphK5ItoPsZjcUiHkVrkSAJ36O5SJBElmAvdJ1MPKPBiDiZ xMNiqO/BlCiaDMFJ9RI2Q3EyVZfKbOSRNGIUZQlWI51Q1CBJMT/hZDYu2o1IETWbKEgnnNQSVxpd UeMuTQIJJzsvoumI62RaLIX4hJOdahD1dJLTgzKaDnm6dIUUeRRNR4Rkp7k0IMR1RsUv2TqYjiRL 1OMYcTIfZlwn84pG2pmf5ftJPTfnEXUGne/Uv3RZYh4rDrZkPpkLLC0YkUPUpxa7IUynTrrpJfP6 XdVZGOHWg8UlbpBYoOM2Do2DRVF3s8lCMbfELLZz486CRT8v0ChZXqNYi6iOJJz1U0184pIy+kFJ Q247e1lcZKc5cQndP/Ccq7m19qmhvnkcH/j0V3f74w60FTIddgBlEx3dJoWtxI9Dy0za9rK1DINa NrTAlTdd4TybbTTbZ6K9DppPRdm+iA+NBml9qFEVARtpyhHDj3x6EbA1QUO6rQi4lnY/cSGYR4bm igSITEER40ZTMQ0C2CJgp/5Di+pWEbCXljqssUVlvgiIhpIIiHIxAVTGbEhciFaR9OjOq4bGYvvU KM4SVR2q4KU1ShNNXCMK5ARQ89+DJ+Ptkfapj66VMyhXl8UHZ6fmFJBUKD8c9jmuUroCCKSU/UUk GwaJIzFBtl7WMUrsUylCh0mCXHuJxiDs0yHNoDLaHafYjCKHfJ096htFyNpoF8NRhtT9lAYQAqk8 gvEoWyEQpBpZk3imCSpKtdiP4jpNOmEOyjYVbkuSYwgIWafpkPRnFZ9eD6qW8EXLuyStY1FCpNun jNOMR903xCiYPQJygtNMXFxwaT8jyaId0nNWXqcZYmwsod1sezQlxafbcREFoAhpJ5D0dpXXaWda NCZFnJWektKHWMTp5y5mj8o7Ly10ke/S01bG6a6BKH5pnV5XsYka1HLMythnsjZBzFHkJsWJ1ryF 6xSzGXFS2mvp7xVZovuJhSokjEmRdnQ4KSThu5xC8eFiS0ooe+kVlFWKKSkBykkZAZnAo6tLAYkO yWkuGKlarrUqQjW91UorNR6SN46PZvZIvKIIyE2cZsOp1dQSFDXE6NxLj2a2XbzLuEZ2XASZepIN ZyeQ9K0KHDvTpB9e4NgpqU5rNBwlGYNQCz6YjbIsKhhzDdK28LxHeihzXmxxzB0yYpmDpZtHXTZl RmBOoHGX+pUmL8xTNQFkrm+tEs18aWQL405T51x1jnn7psQsfDCrwOIRMzMswDG7xSImM4Q1CcHM srKYzky18KWkRWb7WdQp/bJJ9ImjB9FLtp8ExhDlpJkk0I6xRzQcZVdU+m/TAsuO6HjQF/fFPYfn xsVSG/AkpNUjDkZ7z4e0ikzmfo/7u9vrX9ze3UkmJA7k7z67O6y+32KUfnt1tXs4mfsyg7x7kK6R 1PE7+8NyFI+H4+nz7fEmPSsiEXK3l5iHf7iOP93sttdf6M+n7e1d+jk6SCDK5qLThPd3++sfMCON Wwow/n+zP/zmYvWEif+XF8dfv90edheru18+YL56CK30PZ7iL+26k9bWw/Qv303/8vD2/rM9dgJy tX24AtaXFyf78bNTumEAI/7Y3K8evn28EsDYMQPSXr371fbwuBIq8SWMun+9t8nx7aVNWwuHHFZJ SoToL5hb//8aYIeXozcDnBlgjwIrG46J928f/68G2LU9NkWJ20u7HyBIMVvm/N3w2K0CU0m2PZ20 q4+j6eCyT3KEtpZRDngN0dvPTbCHppOxLmuAmIJhq0ZsIQ6GnMMG4zGC1XFy8hw22IQRLHQyen4O G0zWCIbqQ2Zt8O8cTIaZzyNDIOFQSPLKXOK5peGAc7ABY0bnkcH3dKjQ1DIheg7ZbJIdxlxGVs4R +myWPY9vxgYEhDl8Mz4U1jdjRI3nZtY34wS8/Ry9U1aECvOVGXwzZjTrHDOk1uv7PMRp+7PbN2NH 3cnw2jl2iOVzdB3Azq9OcmEOhvYBme8+i27OjS63e1JlHPFVcbbuLL4ZN9o4H3+O3Nk8O+ZEZRbu LL45N6DbGXpn3KiGnJ5Jt9BIRxhyyiHu8whXZVVtNs/eVzl0s3H2EOKo4zlyZ+PsfZ9FN+dGnAE+ i27OjXXOSM2m2UPoc8Inkw3jrjR5fHNuNDmLjOTaBB8Cswx3MRoxhYuTp+foFR9hXJ9w7by0yMk0 gWtkcvIsvql29NnlSeQxostvn5RXHK6DBcqsbmapquzuSc7X0YUmKy0YzhjhhjbHDBnOGNHlT1sM b4xwyI9m9m4+zR6anJ2XANQfO8SZ7HOskISXg/XxHopzdkVc/wlYzijPxtn7LCck4HBsQ5PFNmNE i8s5zjNWEoGOro/zxGdJnTEir2WSj3J0Q9YkS7u2g0kQlVmdhGEO11c5YqXq6GCI9nMnxmyafehz KiZtYI6uj1On5/gKp28CVslFAOe2ToqDS7BNGTH0ucNRCgsjtkYuKTi7tikf8hs3G2NHX2YGm+Sq /aFDvIjmHKWSJnewOusaz2bYAzJpmY2TWo+ja9scqbMR9tDG64/Orm7KhzpdA3Ju62Yj7KFuc3yV 7JMvLwzrnNDNRtiHNneOSRVqRIeUW4YXkpV2uE2fcxlnA+zp5qhzxM4G2ENWX2fz61kxmY2vt/Gu rXOMmE2vxztAzq5sqg+b7PE/m12v++yuzfQBx9J5XZ3Nrm+aHDZpDHAedCF33MyG10MHW31eWWfj 63289+jcvknW25+K8lburJZyhMN1WQmZja8jRskdhjJQ4eg2uOkrs3VTdahDlq+zAXZUvzLong2w 9/HWo3NyMh9gz57V8/n1OkCtzzPj2fx61q8LUrj1fUG3dI67iNcmgF2bM3dIOk7gcNlezuCFasoR NPDlAgv8aYIRJip3zIZqqh4BaeEcV2aRN7owcps4j7zbOstmKYmNu5hNgASpMTjc0OWOR8QxE7h8 XmDKknXW68HhNMFWw3ZnZAbD8uPqZmE38nIf7zw4c6nDxzsPsjdYQCOQofx458EHF4F8vPMgJzPa avXq450HVkqyy2N0/OaVTx6Vx911jvjjnQcfKJ/2QL3yFqjyRmqj3itEZ6kiS8Bx0IrR+3jnwXMB /njnQc7o/a/deZC9TCr6+CKW4sMvEePow6cvWG9uWe6ji56+YBV/8oXRcbJyOvuC+hPiQi+iQVzo uKSlN0aJl5y+MCNa+gP8bq+fcpVEDPfkKokYDZ8dsGi1pQ4NFtYUm52xaHSADWNUz/scnrVHIm8d KQKkYTUI+9RGykZvjgm1Wy6DsE+DtJYS9OopHwzCPg1Se0rQd1huZ0G3iK4TpUiGM/EoNH6lkz3V Pu3pktYEN4GctFw2kimLkHSX9DIIFMJNQuyp9qlPd342ZKpASu/6dNZ7Y23GeLqpjD3VPu3p2l8V Z5uTrhiEfRqkjnxgl8jOo96o6yQD4khJJMWTwneZmyNOJiGtrZNKXWu0U0n2/aTa4TyiGud8H/XY dtx6kM6MV6GCk/Z2/FZW+9FcobBM+2PCRuSa0leZXNM9k6nqqCuUD5V1NVLtr/SiKC4vleSgo6Yy 7a/kztBF2m+nL3SF2MiYRYk4mfY7P6n2W6emtNaUdQVJbaWIaT8aZhSSjOCgGo3EWtoloqnWKQq7 S6ypjVdzbqJDQJ/udz2ZrtinWqn4LhRZZ40EftGehfEcIzYy2JmDkRCC80PttPXldRrltkQcV+le x4jped5L50ncBjIx1atzhdO8zC25UiBhZNcqaas6znLzvmwP7DPxqtPbxyj7rSeWnuTo/FAxIQd5 r/4b1WSUuBUjUWRnItPjXsdeqRr3epUEPcN7m2RjU/U2eEVP8MGEgqkw2tp0e8j5Pei0AXXw7M6Y wE4NtAuoPDLO+DlErHaPv6vOlE2c83pUWJPsvJajD1O9ohrtRckyZU/uVlp8ovpC4YtWDF24CkmG gOFr6alQk8FMFEPMb/BUhtFnn+YTahc/uFW2HtKxmNbJPT0pl8WThtzzhsK3+Zme6rL12aetc9Ql sk60jejTiZlDP7o+vSWXraDPTLWkRRmrzE2TkRblqSJkYzxq2e1r4qyk/WQ8Esc+QUJlyk/XqW7Y T3LKYuDNuMlw6tVX9DgAgEV2bOflLpikR2QwE26Y+dWpsTn2yaeLGZ/JEjqBFCedbLDohl1CERqT 5BoORHHnz1gRW1/B9riXucD2BM0foxuU2J5gPjYbVkEg4ntGNKC2gwK9t+WdQP1e+cDk2i7n4ZJV m9vUMNuDcrrKNbM9aDNQSOJhYZfMRjLbY0Phgdoem9YBJNl5lxFqe2JlWiw0xVmZa0LXOcZrjHZ0 PS/cT3SNL+RRJd2Ui86cSutOXJYcJz0b7cI0+OBE5m0sG7k/wk103SaKuG6as8f13aMb92C47Rmd Jf9Szu3p3UMhlgc9wMuIw8CSApL9wkSAAhIWoBVQAYnVGaQLOooUc42l/XqJ7A3Svh4BickZ3IoR izNIW03ESJSu13ulqb3pLfXHTIOLBbM2vXGGOTq9E0M405lqSM67dNhirkO3h3g5dvsETCjBKO24 S4RCRtETIHFxOtvwmng43RgGlY0MOuLTo2vi3/QW/DH3ppd5CqGaeTcuFKObwg3MGFiJbU78zFkY OFpKXIU++xLvpZE/LVpOkTKkJZLkZCpDWkGkIjErInTlP2ZoCE5LTkmPXPnplu5G9ohAmvQhdCGQ lkBEvYpAWgovEGUa+RlI7mosiEjGs0i7J/ADsZ0I61RCEF4SnFZogKwQSFNSaACD1AOLctMLIlRC vCBCpc5pp5Ls+0m1wwsiVOM8tBn1eIH2u9s6fiur/V4QoWvxggilzwsidM+8IEL54AURylsviFB5 cQebar8XRKj2e0GEar8XRKj2Oz+p9ntBhGq/F0So9ntBhGq/F0So9ntBhGq/F0QoN70gIn5+0fJ5 QURihzKkn2PeWGD6Z59WZLEzR2KcMk4LGUbtNFz5dIW7AeOXcirtBRGm0V4QYQrtBRGmz14QYerc WUGEabMXRBj7vSDCdNkLIkyVvSDCNNkLIkyRnYlMjz3tztQYg7jJI2Na7KUBpsRebGA67OULpsJe EGEsdIxMKHyNTMycaiq4to9UFSxzTJXLKpijwnItH/28yl/ckFNziK/57dSDsvRsRV61MBZEKn/N mq3aPr18oMkUdksnBE6DeXan/FgQYZIy4kTOqWxtvXATMFlbtMteDMLUEoG0/cRANYE0HsnhVH66 lTnkwCtCemKc3XOEKql5zuhUKON0ilgjhRcFmLFDZdpsk/ejmwzZp8qSFy/Y9dDgtlFEIzsriFSU dltnRW4ohRumT6/I3bCIVTWLhBl5svPGo4pcjT0WRCr2To4xanArYjue9zCQwTbq/FtZ2+MFkYrZ Hi+IUNvjBRFqe7wgQm2PF0So7fGCCLU9jpPaHl8ntT1OO7U9vp/U9jiPqO1xzlPbg6F69TeYPfNk O12nJ/Ap7V4UoPvphQbKIzmeYyKO8t1xUlnydVL5dNqpzPt+cj0yHnHd/FDjuZ1wJ5a7KF68YCvx 4gUjzosXbL+8eMFY4MULxlUvXjBBcYxM9nyNTJydaqYhvo9M6ZwzzDY4t5lp8IQ280o8RS7ZgpJT 4kn3QHwST+Mzl8QLA/Bzy4/2ZC85lDsrXjCh8OIFc0d8jcwbcaqZM+L7yHwR5wxzRZzXzBNx6Rlt BTcwHgT1cJ6TgGT9kEYz6D3raLYphZ7WOJT1PesPt5uPe163SH6w9CSW5N0LHBIHlwG1ZjLgrrIy oKavcEEQAdT4F3cwEUAtFuEWgTKg+aC4N4kA6gQHx6jeN12jpewp1VYFoPtohQXKGRveoLw2jL2/ r9kUwz4tztaKirydrMhro7pHIrIMqPvY0xBfOcPeNHBGYY2IBeHGAi23TDnVcku+Uy23fD7VcisR UC23qgPlvBUyqCyJQyKeKZVOK7dQebcKDtUgKwpRnbTIgWq5zQsMTDptBAFXJJXF2JL4A8sAWV1A vKiiYlipgbLQqhdUea0gQpXXaixUea1sQ5XXKkFUeY2Fox5y5bVzffxO7oS23DhTXUu2M8217D1T XCsHML21+gLjuRUsmNZaBYQprZVUmM5ajYaprBV9mMYa55jCWgWC4jMjRRwHy8Qzei21z/ZP+BCN I/GVrPjA+GvjHUylbV6EabQ8T9bHFNomWpg+24gMU2fj76iZXJvH89uTqjl1RtFBnVnWjG+jAL2P j9tC7NMdnFQewK2TZfPc6sACMyUoDqTeqp713+ByusQk0uDohQkmRV6XGDyFatTap1GtDXcDLnwt HkpWlRh4k05KObN3d3ndCDdfkkdrSQLXUJYBrSIxgENFYqwgMbANt/w57g4lGC0oII15Xo0YSB8t kjYpIThgHq5MjNYiqFAYRkm6lDGacjHBtUIEVQXbR6pcxhmqrsZr3CZaJsYCQOlBnVO9JCjwL2Ut kXXx04XYYAAlzWYN6GbZ+ALdfpuIoJbIhiyoiFiZggqdVSmoJbIiBbVEVqOglshKFNQSWYWCWiLz UaklsvoExWjpdLpGy9BTqi3pT/fR6giUM1aaoLw2jFR6pLsheSXEtkm/RARkiSOPj9npbWMvXAu1 hZrrtVYv/hQD4+4RtS/Wtc+WYWMAjC6bK2DGxQYVmG2xyQdmWgYdpWCyYeUNJmxW3WDSa8UNpg5W 22D6ZaUNprBCZwwMiHdjksBMiuW6mW9jyXPm2lg2nnk2lt4fiGNj9QLm11gBgrk1VtFgcmD4mFzZ +picGr1M7m3/mB4ZP5heGn+pnms/159ibTodOlr7LUY5b8YhyYticct0lO4Nscud3PmL8BM3gz9z vuZxyEbrJx15ueVG3/fbkdaojVbTJb0xd/qePVeuypXwGO57CW5tMR+6ZIpwyBZGrSejQWu9DWMg A2i4BD/h8xKUrd8+UxxnTi7LVspMeFwfSZOYv87SPQ2imITvuXM9X1+D6DvBlUMPmcdMcOUITm5E iXBI+5T4ITc9CRzu2yYIsSEJkNSJZKAqAZLpHxmoioCBPdpmB3G5Q5kYu2OMve6ztsH+QNRuBCQ1 QQesiWBPAAlnfPCM1MBreRWNsBBv8ypvj00HNaRYLtdjRYwNqWXh7dIJkI1I4xXHCggWleRRnhgf 3ZK6ZeuPJsE63kShGInJbuV9CLKPa8JCe2M2AMssxDsEdCM5pF3ywR4eeuusxKszilsJ2da+TklN lTY9DHbBCdt1lGh0k2Q0qoxTLSkdu8XbLrRDmYlbXVnHFJVgee35MqXAm0UUkumZtGUknITveFuJ Q5aP1xES1/0X93MCyWxWZVJHzWDlXc/MslamwNRY+86z4QBwU7VDIvKSLMGmKjfZKRUGHfYeyLmH HEk6pgaYh9Kz5U0xkevMc4BqGGD5qIe2JelgvgMAk+migL2+Xpau0ebMJTgsUm3RBfO/QofDW5Ri IEYzbOSlNADsiYeIwmnaR+Zyhg1y9xEj8WExcpMezZzisDbvmXjZ/p5e5rajYTDxmsUBAExmaM2s ugN6rGKepH0mj9cjlQ/g8mndVrXH09q5MMgOVaK4jd51QaambWCcSEajMRXuvCzJbq2VTnkzTBHO 7sBC8FeEkxdXil9ALYUafVYK0cQH1Lv4XMub16wwp+a+ZutTTa1JaBjfLgN65S3npX3RaSEpmpTA 9O7Nhkz1QEplkxtSmdIhjBYmtPRQHf6SImgRLNkFuYeuCJYc7Ja0gGkoKsXKEjbojFC6JmUrHUxZ E1NkYIT5DkbWlk7kDU7mEgkaNG7I2gyMdAjJ6wCxIRvSceRgZXnThPiG2BwDI8qggrQhvaPAEkkg Y2YOVuaC6kJHKnc4KeShHZsV1Du8OrK/VpLp6HW6iV+SWCwJCd4TmdaHPSzCqV3qSPe4RP9C74eJ vfnBJ13oEY70m1k9TZyn0vrwSsGEj4gK3maX4Ijr2WgQIwWJ0nO9Gs3gNP7vSb7FUlYUTgM3Bic2 OO4zSTu0lpAl5tOcj55o7lqTN8w/XKv56eE2lPZZPK6oR2TMYaP37nYkM4H3ECZ85Lkb9T82RO43 ZvhIQ8RGTRrzIB2OTQRuNCuwXgzIfNeNvFtPTD0hBa59OpnZ3gQ5giLzyGZ7VMG4h4n/FGt2RBzQ /5qIYfIlb5KMa2QCi95SxUg0IHgTJlEpTBct01EPNZnSe/DKATWv0jOhkIJisiPlgx15Ig0MiYFF YkH3kdwaUlcWanrAY0eJfaZYSt7umNZI4macKbpGf3uLYbJPxYjbZ5PgsmwOxokXAmoE2X0Q8D1/ tB5oHYm3EHiocrGTz3rBO3LzaC359qiuxLWpg7YGblhazFq8N+QUAkY1KcRHA6A6wcTnmwCyAFIN KfNJ0Qqka2TyOAKWAxxgVGKIDz4CEp8eDVBJKFiM4IBrUsLDo5OEsyS5r7ElfY4A1MCOuLJgYXp0 S6b/AZhMSkv1WpPZDctSwIhHVWjgppTcE3k3bwIkfn4d1OFh7y5As1vSwpoaAK28iQtcXqOe11Dw MqCNwIh+FzFWdqETuUcPrE68DqRCjVMhUc2uwcE5k3gtrxMrrdFTw4TVaFdUD5METL3STI9/jBOK FSXZN/cniDUxx/sDMJ4oNNHN5Ql9CQZoR5F9ptMw9CpoZWuGKR1NxRF0MmokG0QKy7D0Sf2Z9ld6 XTdp7YY/kUSMJLFg8JINldfJlSSsDvpgcQLKgHqms8FztyZyMJQx6jFYkytUYOfTEVPjC0WMVvBv SK6qxouqk8VjR3WtdY8WIWH50WoaW6JaeIVdkjC5C4lgVB0k6c/0UjxRVnLdXG3EbJj01LjYNDpR JEsnLzlPgPTROkDAXUeNlVkTFs4iS8KUnfoJIJNwDYN7Jj2YIIhU9+SWIDgyySz35IqU2ppsZUap KBSVpiYGJo+VquvA1ii3YgivMTBL9qfS1DhOLSK6FszIq+gJPZq8D/Ke9jLl6q8DkDjDld0oyK7M g5XUcxjHA3u6QbJwwXGins5w6s6zq6QRHCY5wotkiBmqrLuFmkBrKY9XOZd33o6IltSxvDaOa4KJ IyLDhFHqWhKdwrVJeh7WZL4v9JpXwYBxWerAbd35NXE7kelVl25NKjiTThzibo/NPQSwNa6zZ7fW 58bIacwrYDvUwJ5H9rBNt1QzUufEDFvHFxMNO5pRDCV6bmLJLqq3EAyjI0wuVCiZmgUrsDLNRfNC 2kdmDByQ3ZkzApIkjM06oUhSttY2cB5gXYoGC41helIQK2TTU7hkoIyxtha7ikV12ogxsHhSW0P5 8Zjc4wFuScn2yTVCogc0xah+EJsFtilTJPBLj9V4vCcvr9JyVYegroTNEtikVK0pTekDL2Gz/FH5 mZrBIQQkKOa3prNvzdzgyCjmVScFZ066OqvU6U/rb0gQoYcNsz7qsDHboy9IZEGTekssCAvWIUcS sJbQYWFisDOYxp1p75h/6D1LRZmsrQWkbOkaPSdJ0N5oHxlp+rJLd4m66JH7XF0s84E3qT1uTzef fqI/fHU8xZ+v3h5PX+729/KS8+P+7vb6F7d3d/GXq5vd/e6zu8Pq++3dy4vt1dXu4WQn5Qzy7mH1 9PKiuvgzUDwejqfPt8eb9KyIXRixvTzs3z5cx59udtvrL/Tn0/b2Lv0cXxAHQp4ej5fHx28On34i P323v/7hGyx8dzi9vLjZH35zsXo6bB9fXhx//XZ72F2s7n75cESnHzJtEI9T/AWtM3LQH6Z/+W76 l4e395/tsRMwE9uHK2B9eXGyHz874Td8+2p/j13+6uHbxysBFAqEtFfvfrU9PK7kR3xp9+709f7b m+3jLgJsvwcvkiUcYZWkRIj+8nR8jD+9uXx6Iz9tL9+AqJvbq8+3p+309wh1uav3N/u7693h0/8R AAAA//8DAFBLAwQUAAYACAAAACEAaEcb0NgAAAADAQAADwAAAGRycy9kb3ducmV2LnhtbEyPQUvD QBCF70L/wzIFb3YTpSIxm1KKeiqCrSDeptlpEpqdDdltkv57Rz3oZYbhPd58L19NrlUD9aHxbCBd JKCIS28brgy8759vHkCFiGyx9UwGLhRgVcyucsysH/mNhl2slIRwyNBAHWOXaR3KmhyGhe+IRTv6 3mGUs6+07XGUcNfq2yS51w4blg81drSpqTztzs7Ay4jj+i59Gran4+byuV++fmxTMuZ6Pq0fQUWa 4p8ZvvEFHQphOvgz26BaA1Ik/kzRlqm0OPxuXeT6P3vxBQAA//8DAFBLAQItABQABgAIAAAAIQC2 gziS/gAAAOEBAAATAAAAAAAAAAAAAAAAAAAAAABbQ29udGVudF9UeXBlc10ueG1sUEsBAi0AFAAG AAgAAAAhADj9If/WAAAAlAEAAAsAAAAAAAAAAAAAAAAALwEAAF9yZWxzLy5yZWxzUEsBAi0AFAAG AAgAAAAhAEJE8amIJQAA/d4AAA4AAAAAAAAAAAAAAAAALgIAAGRycy9lMm9Eb2MueG1sUEsBAi0A FAAGAAgAAAAhAGhHG9DYAAAAAwEAAA8AAAAAAAAAAAAAAAAA4icAAGRycy9kb3ducmV2LnhtbFBL BQYAAAAABAAEAPMAAADnKAAAAAA= 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KTORxQAAANsAAAAPAAAAZHJzL2Rvd25yZXYueG1sRI9PawIx FMTvBb9DeEJvNVFou6xGsbaFeqn4B/X43Dx3QzcvyybV9ds3hUKPw8z8hpnMOleLC7XBetYwHCgQ xIU3lksNu+37QwYiRGSDtWfScKMAs2nvboK58Vde02UTS5EgHHLUUMXY5FKGoiKHYeAb4uSdfesw JtmW0rR4TXBXy5FST9Kh5bRQYUOLioqvzbfTUO9eDy/2mJ0K9fa4f95+2tVSWa3v+918DCJSF//D f+0PoyEbwu+X9APk9AcAAP//AwBQSwECLQAUAAYACAAAACEA2+H2y+4AAACFAQAAEwAAAAAAAAAA AAAAAAAAAAAAW0NvbnRlbnRfVHlwZXNdLnhtbFBLAQItABQABgAIAAAAIQBa9CxbvwAAABUBAAAL AAAAAAAAAAAAAAAAAB8BAABfcmVscy8ucmVsc1BLAQItABQABgAIAAAAIQBzKTORxQAAANsAAAAP AAAAAAAAAAAAAAAAAAcCAABkcnMvZG93bnJldi54bWxQSwUGAAAAAAMAAwC3AAAA+QIAAAAA 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2indexgAAANsAAAAPAAAAZHJzL2Rvd25yZXYueG1sRI9Pa8JA FMTvBb/D8oRepG7MoUrqKhKwtNCLtge9ve6+/KHZtyG7TaKfvisIPQ4z8xtmvR1tI3rqfO1YwWKe gCDWztRcKvj63D+tQPiAbLBxTAou5GG7mTysMTNu4AP1x1CKCGGfoYIqhDaT0uuKLPq5a4mjV7jO YoiyK6XpcIhw28g0SZ6lxZrjQoUt5RXpn+OvVcDX/Hp5/z5/zHyxe13OTrpIWq3U43TcvYAINIb/ 8L39ZhSsUrh9iT9Abv4AAAD//wMAUEsBAi0AFAAGAAgAAAAhANvh9svuAAAAhQEAABMAAAAAAAAA AAAAAAAAAAAAAFtDb250ZW50X1R5cGVzXS54bWxQSwECLQAUAAYACAAAACEAWvQsW78AAAAVAQAA CwAAAAAAAAAAAAAAAAAfAQAAX3JlbHMvLnJlbHNQSwECLQAUAAYACAAAACEANop3XsYAAADbAAAA DwAAAAAAAAAAAAAAAAAHAgAAZHJzL2Rvd25yZXYueG1sUEsFBgAAAAADAAMAtwAAAPoCAAAAAA== 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791207" w:rsidRDefault="004F04A0" w:rsidP="00441EB9">
            <w:pPr>
              <w:pStyle w:val="31"/>
            </w:pPr>
            <w:sdt>
              <w:sdtPr>
                <w:alias w:val="Введите телефон:"/>
                <w:tag w:val="Введите телефон:"/>
                <w:id w:val="2067829428"/>
                <w:placeholder>
                  <w:docPart w:val="538D8EF963A44AEFAB4262F3306E40A8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Телефон</w:t>
                </w:r>
              </w:sdtContent>
            </w:sdt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33ED0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G9FzIBkAAIqMAAAOAAAAZHJzL2Uyb0RvYy54bWzsXU+PXEduvwfId2jMMUCsrvf/DSzvwfYa CzgbA54g51ZPSzPYme5Jd0sj57RADjnmkEOO+Qp7XCTY5CvI3yg/VpHV9aRH8sGLBAggBNkneTgs /isWySJLX/7q/ePD6t3ueLo/7F9ehS/WV6vdfnu4vd+/eXn1dze//uvhanU6b/a3m4fDfvfy6qfd 6epXX/3lX3z5/HS9qw53h4fb3XEFJPvT9fPTy6u78/np+sWL0/Zu97g5fXF42u3xw9eH4+PmjL8e 37y4PW6egf3x4UW1Xncvng/H26fjYbs7nfBfv0k/vPoq4n/9erc9/+3r16fdefXw8gq0neP/HuP/ vqL/ffHVl5vrN8fN0939lsnY/AIqHjf3eyyaUX2zOW9Wb4/3n6B6vN8eD6fD6/MX28Pji8Pr1/fb XeQB3IT1R9x8dzy8fYq8vLl+fvOUxQTRfiSnX4x2+9t3PxxX97cvr/r+arXfPEJHH/7159///E8f /hv/94dVHSC1+/MD/fd/+/CnD3/4+Z8//NeH/1h9f7//3e72N3uS4PPTm2sg+u749OPTD0f+D2/S 31avnv/mcIvf3rw9H6KI3r8+PpKowPzqfdTET1kTu/fn1Rb/sa7GMDRXqy1+xH+OmtreQZ2f/Nb2 7lv+vWoNe6Nfoj/gN15srtNyL4hGJokIhrWdLgI9/XkC/fFu87SLejqRHESgIIUF+u8Q2X9++GP8 /z99+OPP/7LqI3lEB36BpEYSOT19f9j+7rTaH769vT//cLjfn0FZiIxMQOkvJ/zSLxOuKqTN9fbt 6fzd7hD1s3n3/ekcpf7mFn+K1n3LHN1gL71+fMBW+asXq1B31ep5VddVQ6RiE2QwGE8GG9aru1mg qgAax6CgqguoMI4KLthMXrDrOgVXW0DV46Dg6iZQvYIL22ay4jyPsIUMFbDivLjGAookMY8rlMKH VOdxhVL2UUUKtlL8rSaxMBF/3zUabaUCQqUxGkoNVKGtNHSlDqpBRVcqoWrXKrpSDW3VaKIr9VAN a9VwJ4qotE1QlZqo13WnMFuVmgihV/GVuqjDqOKb6KLtNEupSmXUVafth6pUBpZV6Su1Aaeg2UpV aqOq61pRR1Wqow6Vxm9dqqPqWs1a6EjLm7Eaq17RR13qA3Da3qhLfcR153daXeoDfLQKv3WpjygX BV+pjyjneU9Ql/qIelPwlfqAHYwafaU+AtnVPL6m1Ee003n6mlIf0e4VfKU+sI80+TWlPgZsSwVd qQ7scu3gaUp1tFWtoSu1EX2Qwm2pjWpQD7JSGdFDKugmyoDDnWe2LXURyH/Po2tLXbSthq3URBh6 TXRtqYmgKaKdKKJS/UpbKiLo6CaK6ACnsDpRxKh5gXaiiHGtSq5URAvnM6+IrlREHWrNKXelIgY1 dupKTdRVr/nQbqoJ9cDtSl1QRKcIr5voooPOFHZLZVj0TZSxhkUp+EptWOIrtYEjSNu1famOStdu X6qj6jttZ/SlPird+PpSH/VaPdP6Uh+Vvjf6Uh91FVR+S30YO5eywXxG1nXQ9IE85gIXmlazl77U h4FvKPUR1p3mWYZSHwa/Q6mPXvUFw0J1UE6axdIE7YQcSm0Y1jJMtDFqwhtKZRjGPJTKaFXRlaqo 9K02lqrQ3NRY6iHofmAs9aCSNpZqQICkeZWxVENQ5TaWatB96FhqQVfqWGpBd/BjqQTd4saJFtTT J6xLLRgbIqwnmlBPx7AuNWHs2LCeKqNwyKiq5JLA5k6qBNv3ey4T4E+rDRUA17Hg83Q4UcmGagao zNykegZqDe/3VCxQgEElAddcxbGBYQ4E3C4ChrYJuF8EDGUS8LgImBJzgkbqnWpPNtWBeURuvQic uUTuvAic+QzLGA3MaVjGasWsIrddQgyltiSZahmrKCQl8GWsUmIasS9jlfLOCL6MVUorCRxp4xJW KWuM4MtYpaQwgi9jtWZWkdMtIoZZrZexShkbEYOMbAn2hllFwrUInFlFQrUInFltlrHaMKvNMlYp ISJWkfAsIaZlVpHRLAJnVpGyLAJnVttlrFJKEmlfxiqlHASOlGIJMZRSRPBlrFLGEMGXsdoxq90y VjtmtVvGKoXzRAzC9SWsUrQewZexSsF4BF/Gas+sIpZeRAyzilB5CThFykQMIuFF4MwqIt1F4Mwq ItlF4MwqItVF4MzqsIxVikSJVQSbS7BTrBnBl7FKwWQEX8YqRYsRfBmrFA5G8GWsxniP4CmeW8Js jOfSL0zYRYyG6IMDsiPuQT++AT1erXAD+ooW2Vw/bc4Ux8kfV8+4dqPrnNUd/4F+8nh4t7s5RJgz BXQU7kfm4BwTqReIh/0EEkXCBCkylp/L9ylhbBgO5YWEUX4uX4bDjVPEh01gwqEaG+Eu0hRE8mWE qLYnQAQHJsY177uQvalgkm/CiOubhBCBvoVwXCcKK5y9FhzqmBEfKoYmXE/VT9hDnc9woUu+iT5c jiU4GKi1bks5GfA1OHRMOI7ZUCA14ZoWiQ/wtdilFr6a0i3AEZ0mHFWPAdcjGLHgcHkU4UiOJhzj G9f2urjEi/hIzxY+shOiL5DhmIAcllIB3AakDI4wVo5oxFJps1gryx6hzWfBtcliqOJvwyWLie5h CT5Uo018Qt/gwAm/uJky8YnLrNawRYtA3F9GSVP53QZkJVcoztiAbDV0q2MCVmyG+No0il3TjYOJ kRwCmU3V5ohBPIJ8k2eQnUc3WSZG2cqoOtt7ADetaWlcpZoYxdlUg3MAiPei2zsTo7jDasyBj3Ar 38S1+Fe6nzUxisOu1w5GOQHoxtLEGF0DqaYOKNObBinHFN2m2ZBy8tWV4/CoNSBqh24QbZxyOteV t3HkvKfbZBunxBC4G7CNiC6tmE4PJzmKKE+XTnIVCdLhHb4i+QJXntFZJG06OoreYpHeo7tIkI4t wV8wnZ55RocRcXoWD4/BsYe3iaLLIJzuvoTPYJzeVqeb2agjasQwbQleI51QrkOiy/yE0/Nx0W9E jly3iQvphNP1xGu6RiApec6dmgQSpHdeRNcRcXq7OLqOCOmdajD1dJK7B2V0HYSTugtMHUXXESG9 05waECLvceNbXhGuI9mSG3FccHoxzIVOLyq68O7FWVmebuSWdeQGg1nvbnyZbcmLWHGwJfP0QmBq wYgacmNq8hukdDdIl33pRf15q3tpRPYeXl6SHZKX6GQfh8ZB09Sz2/RSseyJvdwuO3cvWcznBRol bRrJW8Tt6KSz+VSjmNjajPmgdFNuOXu9vEhOcyckzPFBrrlKgCffFOh9WrWQn28fDqcdeDMqHXIA qYWOHnVNkqcTx6FlJond9pZhZM+GFjhb6AyXq9nCk3wT71XgempqP0aNSH4uX4ZDo0GiD3dU5sI1 NeWQ40c93QRsxNBQbjMBW2r3A0bvHKPmigSISoGJseNSTI0E1gTsOX5ocLtlAg7UUgcam1zvFPnJ l+WIhpIIiOtiG+PIiumcvBCtImnpPt8aypLyTUvDi6eSW49bcIsZaqKJNOKC3AHk+veYi/GypHx5 6Yo1g+tq23xwdnJNAUUFe3H450gldQU4kHTtTyZZe5A4EhNkk691hBP5MkfoMEmQbb6iEQj5Zkhx qB7vGSf5DFNDmc4B9xsmZCW8k+OwIVme1ADiQLKO4DxsLwSGeEdWTh5bBzalivyHSadYJ9yB7VOz wcNAHDplD0UXYq1eybZELGpLiVrHooVQt4/JUSXOA39wnIL4IyB3cIqLiwSbHInXpJ4zm05xxBCs w7v49uhKzNXluIgGYELKCUS9XTadcqZFZ2LiXPMpSX2IJs587mL2yJY8tdBFvVNPm40zhwa08S06 c4QiEzXqOR3IHZGvA6SDE615C+kktxlxurxX1N9Lq7vyBKEMCWdi8o6WP4Z09E6nUFycfImFcqBe QaKSXIkFSCdlBPQMHl1dDOjsITrNCaO7LVu+FXF3ekMtg4TRcx5UWoiAnj+iqCgC+i6Oq+HkQiw5 VnwF5TpidO6lpT3fTtFlpNE7LgJNPZF4vBOI+lYJzjvTqB+e4LxTkoPW6Dgs2cCoCR/chm2LDOaF Bkksft0jLeoFL0KcFw4Js16AxcJzQzZWRvCCQNGuG1eKvXiRqhigF/qKRXuxNKqFUdJucM57zov2 ZRN76YN4BS8fETfjJTjit7yMSRxh5aRg4lm9nE5cNenF2kXi+72sk/plk+k7Lguml3y/kxjDlNPO dBLtmHtEx2GHotR/mwi0XerloDflkiOHj52LlDYQSVCrRxyMzj0f1CpSzP2eDg/3t7++f3igSkgc xN99/XBcvdtghH6z3e72Zwk1JpAPe+oaSR2/kx8sR/F0PJ2/2Zzu0loRCbG7ucYc/P42/ulut7n9 lv983tw/pD/HAAlMyVx0mvB+dbj9CTPSeJ0AY/93h+M/Xq2eMen/8ur0D283x93V6uE3e8xXj6Gh vsdz/EvT9tTaeix/8qr8yf7t49cHSAJ2tdlvgfXl1Vn++PU5vSyA0X4I9/v9j09bAowdM2Dt5v3f b45PK+ISv4RR998eZHJ8cy3T1qShDMssJUb4L5hb/78aYEcEoQ+wR8Mmgf+vDrDzwZ+qS5treR8g rEEbzfnnGqy8KlBassi0aFe/jKZDy3mSox5o9CL0qWCgDbC3cZJV2h9KKISDGVfAYaEgg+vIYKhH o6N+DhkcQobClBtNsc5RBn+VwVrMbc8jQ2yXocIaDMwjQxaRwbqKBjrnKMPhlqFQYFBwQTMZqhs0 wiZD7J0qsukUexs00igiz6uOcQxpTmgU4VzAMHE8z2godTDGZwRmsZU6GCAQBdtUCbWmUXTqX4jr e5oMndMCXfBmHmAgmh4oAchwfa2hI3eXwWC8NFU7xywSzAtcr2+FUhGhbmhwaBZdqYlhTdOXc8xS 58iFOn2fTmbYR9WC6dr3gq7D2I1CXamKoJsdNQgV+AaauZrldqKL+OLEHLeTCXZ0jmnCm0ywd622 KSYD7KHBQwHz1E0G2NNk0yx1U11AZwq6clu0cf56Fl2pi6bWzHgyvd7EQalZbKUmGnWPYRCiUFgb 50Ln0FFEkBULAc9zSi1VGYrQKFZMgxIZTt2wlDZnqNBCIvN7gm5SMlyjmdxkbL0ZVdJKLYQmPnIw Z8GYwigWjfPIs3Ir1RDQz6VJrtQD8lKFVTr+M6uhjzP6c9RRppnhOgwEzkuOKlsZDHg0vVKQn+EG VXaTwXWUoTQTptwio0MorymWssILXB3HJGe5LXVBqYHG7kQZdXwwYRZfqYwxPkkwp1vqzS7Iw0zw /K6gnCvDDeqmoCvGDIbESlPGZHS9Vx0A9Xxd0CGm16grldHjSZl5U6GrwAu6NXSmMFvqYohvu8zK bqKK9Vo7ZamomZcd1RhxMrY+xndx5hRLtemMzTAUqotnuHbQHPtkaN1wUHS5k9F18cWEWepKTege isZoMrYxvp00i61UhH5OUK0pY0MnsMprqYg2vnc0p1e6ZL2gC+q5QzXoDNeM9HzALLpSEaHqtT1B /TQXdJ3mACbj6ulBoTnRTcbVMXKv0FbqQbWRyaw6CnYaslINeGdkfnNh1uHCZrXWwvXJpLoag1EX QJZZenhlTgWTSfUQH02ak9lkVL1Ww2GqcF8WbbTQn24eMljdaLH6ZFJd9+eTSfVaja2pWHlZtFdp myghvjAzJ7fppDoqh4pOPx5U17bCdFCdXqWat5HpnLp6FiL5LbhFA6iKrlSFtrFQWCyw1cjVNOJK r6RuLTTvFeiaWjtZY9kjqwzVPmV3hUl23VTaWRgL6hkf5klUfKVfqvX0epJf16rXDJMEu1IDHZRl S7ngJJl3TSGU6ggGfaU66viK4KwtT3Ls+AjJnA8IkxS7blTxTXJsLSQOkwy7UkMJZPyFUHTdUvNu 1i0MVpPdNMU28JW6wNMnF1WgZvn5PYiZBy8+vwehvu4BE0b19vN7EJ88kvL5PQjNZrgN7ebzexBy zSYP6/Bo0k2eyrLfneEZ68/vQXyy+bg/7Ca3h9mC5CbGGzy+lm6rHXAEKeT0Pr8H8bEB82z2TZ5t twX5+T0I3IlDRHOPbMlwMx6QkB5HW5gxMSKzDLnJ1PsFtuOwlr5l7xeQ3aQVpBvC+YVL4CStBt4v cDwRkIAs2YoxAYkkLX1NizKM9AsLmc4PauUBbocHShLiCsgDFvHAL0LchPzkgrcCUuC0wsRhUf/H n/VUSMyN6KmQmEvNDdDQc5JYGTfozJo2QMOAdOXGkNJfL1/us+cZtcWAl6UFkXwTwk8olB9L68zM VBBKK4mtPGKtsYVSXpI9rsNMvqh7gHGKJQsh8k30IlsUQKejNnDLKC6U7KVRIP5IS7KkfHlpeRcB bQcORhl/cWYM8gR8i5Mg2b4sKV9eWhq6UFV2AHneCN0MDiAP1HS4zLOX5q7fLodZQpt8hUZ6sxHW 3qFybWGU4S40Sdhw3ATjLTxKs0zeZUKYfBOB6LZYpGeBc/eYLLwYEC0VDsfJnxNiU4LcPTc6U1Mj 91uO8OI2vrShaZjDhOO2wiEHLCJh+SZJE59kCegNsfHxrNaAR+zMdfnxqQE1GwsONVZeOL8iJYTJ V2wVMyhEIdpNHIzSIOmMtyAoSEv3zkwVapm8tDcSEAteRGN+xVCYkC8zgxaHxIzzhAemqpOn6zHA bMqx4n7yPr+3KEvKl5dG30xa2tl7+SBwxVPRC7HEtTMdFmj0IwLmt9qENvkyjWjGiYDotrG5limd wXnXBU+HJBUOznhjqPl4HZyBSVygpXMSLTwOjZwzjJ6Z1Zwt4F7bwciArhfDzEByE8shPUcGlMl+ BqfzGcNOySwGOHHTdDsee+lzi6SYg3zZLDoepOmd0cbQ8WBQnyNawSRfwchve3TOCznU4RQtEi1M NjO4k06AnlnIwzOt05GO2+u0dOsc0tQ2FZf2evBDw4eCF2mGhgMJIsFUYc2VGno/yQb8JBAVjejR KwcLTY64tNhVyL1ACnL5JrU3/FoIbvJNatHqFQWKO3oHLjmXNuelsp58eV12a61zuMcubzhUalxY tDDukew9JpxQS4+NkUVDLRg2IJuGXErFxvb0kuKUadaeC8ePfrkLs05cTvg9Glc0nJu6smY4T3e8 rGcKSy0rHZieoX6yQ0QF+qbCiGFyVE2OcLVtlQ/PxhkFo6a8tGGcAf3Q8DMrjXeI0GMoFDK0MDfT sZDTi4DOlqFOvwToGHjoRJXZ74hU5SuHCE/adO5pQ/+2BJjpvGwU7YMJ0BMPHXAxovLCw57nO3vv oJNn6AYXIxsdmg5tzdCsAtHoRhYC6G5FNDAmtt3NTa2OcXHXXQSRkOuA0J2UIiDXpeUH6xZAygSi 53fRqL6Uo5qfYPelhAYdlpK3ewTSj1HZ4Pyol2c0R2/3SPYwePuR5tvJ4NDQaVsmhp0ToGfrFcf6 g0cjPSIYl87/qKf4Cvmyz0ATaQREl6hDI7/s2TvPOoSKK1i9l7jklNIp5qDynDIctJ7aNCJLZWbs KASJdPK9Q674i1jky+KhIeYoR9SmTbePdtcE6CXSay4fDKgO2Bh5dw/5rkxok6/QKJULz0mjhzbS iCZZZ2kG9B3gmv7JE5i4u7XRhcqATuCH1lwBtC1ylBlo72G6juXjOr8WAkzMOBmy5FaufATQC9Za TlG9aK1lR+ElAlTrJU68eE1E4yUqImsXjpXnrSvW4PGBDkkOkpyMBoDJtj1JXwDxQqez/5IzQSez A8hBQJv/lQ7ZoPKVjcrOpHVe4EUvYlJfiwPEpBHFH9az40zE11K8a2JEy3DC6CX5eIeIAb3DjTrv yRbdqtwniYDIT88e0PMXkWdnquUOFT8B7gXb3M+AwoQpJq5d4pQ1wThp8CvFkQkcShY2LuhQB6oF xq9UBacSSTMi0XHbi0JeEQzVSGtRLnWT9ZhgSVt4a8QE46f0Kqe2z1U49Pyb2Liq5z0VycVjSkct FiTGqL1DlB+8q9GeZuLjihUa4m04vpNEq7sJV1GjMBSLWSgbji/PXTj+V4Lcdfm61uODHr6I9Dly wXtXCc6RsyQCnt5qTo7xXpAplxq3NUSf97h2zfxSAG3pt+YwpXJeAUVHfFrX2UI1XxYF54JYLhpQ C7Hp44s+ahw3+eC6mOOk8A5vZMM5PuTVPedslTTG8dqfnALLDw5RnnpuiDmYwsFwROLahMLLwxHK qbrWfKg7UULND2B5+pVaj+0O6GleMnskmJYVSGWbxipMOGqRp+PFSYcwuMEisU+Ehpt86d8QMddl OO8gknXJckx8zIf3D4c0nOpXTg5Wy4NpTlOLeBdMSJj0YbAkyg+DIzYc13nJG1n8SjG2drJ8PBKd 1vVeS+ZyUuO0B1R8GjXOvyEjp5sHF6Su66yLvHURH9K/48kljlbR6evIWcTnqI3vxzwr4OscvJZu KpejUc9G+YbRM/kUP3obKJmJtx05FvXCafYVzp4V1+OYErf0ODcE3I6S8ws5WeSbUjsuHLjlO3aK tu8MfINg71T650xinOKoPEHJMSdkS0ZFbyd9ft3q///rVnjH68318xu8c0WTZXiy6+5++83mvCn/ Hl/Dut5Vh7vDw+3u+NX/CAAAAP//AwBQSwMEFAAGAAgAAAAhAGhHG9DYAAAAAwEAAA8AAABkcnMv ZG93bnJldi54bWxMj0FLw0AQhe9C/8MyBW92E6UiMZtSinoqgq0g3qbZaRKanQ3ZbZL+e0c96GWG 4T3efC9fTa5VA/Wh8WwgXSSgiEtvG64MvO+fbx5AhYhssfVMBi4UYFXMrnLMrB/5jYZdrJSEcMjQ QB1jl2kdypochoXviEU7+t5hlLOvtO1xlHDX6tskudcOG5YPNXa0qak87c7OwMuI4/oufRq2p+Pm 8rlfvn5sUzLmej6tH0FFmuKfGb7xBR0KYTr4M9ugWgNSJP5M0ZaptDj8bl3k+j978QUAAP//AwBQ SwECLQAUAAYACAAAACEAtoM4kv4AAADhAQAAEwAAAAAAAAAAAAAAAAAAAAAAW0NvbnRlbnRfVHlw ZXNdLnhtbFBLAQItABQABgAIAAAAIQA4/SH/1gAAAJQBAAALAAAAAAAAAAAAAAAAAC8BAABfcmVs cy8ucmVsc1BLAQItABQABgAIAAAAIQCTG9FzIBkAAIqMAAAOAAAAAAAAAAAAAAAAAC4CAABkcnMv ZTJvRG9jLnhtbFBLAQItABQABgAIAAAAIQBoRxvQ2AAAAAMBAAAPAAAAAAAAAAAAAAAAAHobAABk cnMvZG93bnJldi54bWxQSwUGAAAAAAQABADzAAAAfxwAAAAA 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xuorwQAAANsAAAAPAAAAZHJzL2Rvd25yZXYueG1sRE/LagIx FN0X/Idwhe5qYqEqo1HsC+rG4gN1eZ1cZ4KTm2GS6vj3ZiF0eTjvyax1lbhQE6xnDf2eAkGce2O5 0LDdfL+MQISIbLDyTBpuFGA27TxNMDP+yiu6rGMhUgiHDDWUMdaZlCEvyWHo+Zo4cSffOIwJNoU0 DV5TuKvkq1ID6dByaiixpo+S8vP6z2motp/7d3sYHXP19bYbbpb2d6Gs1s/ddj4GEamN/+KH+8do GKax6Uv6AXJ6BwAA//8DAFBLAQItABQABgAIAAAAIQDb4fbL7gAAAIUBAAATAAAAAAAAAAAAAAAA AAAAAABbQ29udGVudF9UeXBlc10ueG1sUEsBAi0AFAAGAAgAAAAhAFr0LFu/AAAAFQEAAAsAAAAA AAAAAAAAAAAAHwEAAF9yZWxzLy5yZWxzUEsBAi0AFAAGAAgAAAAhANfG6ivBAAAA2wAAAA8AAAAA AAAAAAAAAAAABwIAAGRycy9kb3ducmV2LnhtbFBLBQYAAAAAAwADALcAAAD1AgAAAAA= 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+pe9wwAAANsAAAAPAAAAZHJzL2Rvd25yZXYueG1sRI9Ba8JA FITvhf6H5RW8NRsFbY2uEgqF4k0r1uMz+8wGs29DdpvEf+8KgsdhZr5hluvB1qKj1leOFYyTFARx 4XTFpYL97/f7JwgfkDXWjknBlTysV68vS8y063lL3S6UIkLYZ6jAhNBkUvrCkEWfuIY4emfXWgxR tqXULfYRbms5SdOZtFhxXDDY0Jeh4rL7twrSyeW4OdSnTX4e5n/d1PTdtc+VGr0N+QJEoCE8w4/2 j1bwMYf7l/gD5OoGAAD//wMAUEsBAi0AFAAGAAgAAAAhANvh9svuAAAAhQEAABMAAAAAAAAAAAAA AAAAAAAAAFtDb250ZW50X1R5cGVzXS54bWxQSwECLQAUAAYACAAAACEAWvQsW78AAAAVAQAACwAA AAAAAAAAAAAAAAAfAQAAX3JlbHMvLnJlbHNQSwECLQAUAAYACAAAACEAp/qXvcMAAADbAAAADwAA AAAAAAAAAAAAAAAHAgAAZHJzL2Rvd25yZXYueG1sUEsFBgAAAAADAAMAtwAAAPcCAAAAAA== 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791207" w:rsidRDefault="004F04A0" w:rsidP="00441EB9">
            <w:pPr>
              <w:pStyle w:val="31"/>
            </w:pPr>
            <w:sdt>
              <w:sdtPr>
                <w:alias w:val="Введите URL-адрес LinkedIn:"/>
                <w:tag w:val="Введите URL-адрес LinkedIn:"/>
                <w:id w:val="-1457020033"/>
                <w:placeholder>
                  <w:docPart w:val="55DCD20BE60744C4B0ADEDFCD965058F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URL-адрес LinkedIn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3"/>
            </w:tblGrid>
            <w:tr w:rsidR="00C420C8" w:rsidRPr="0079120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791207" w:rsidRDefault="004F04A0" w:rsidP="00441EB9">
                  <w:pPr>
                    <w:pStyle w:val="31"/>
                    <w:rPr>
                      <w:rFonts w:eastAsiaTheme="minorHAnsi" w:cstheme="minorBidi"/>
                      <w:szCs w:val="18"/>
                    </w:rPr>
                  </w:pPr>
                  <w:sdt>
                    <w:sdtPr>
                      <w:alias w:val="Введите ссылку для перехода к другим интернет-ресурсам:"/>
                      <w:tag w:val="Введите ссылку для перехода к другим интернет-ресурсам:"/>
                      <w:id w:val="522055412"/>
                      <w:placeholder>
                        <w:docPart w:val="D4D9115C77F2446CBFA8159A14AB12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Ссылка для перехода к другим интернет-ресурсам: Образцы работ/веб-сайт/блог</w:t>
                      </w:r>
                    </w:sdtContent>
                  </w:sdt>
                </w:p>
              </w:tc>
            </w:tr>
            <w:tr w:rsidR="00C420C8" w:rsidRPr="0079120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4F04A0" w:rsidP="002C77B9">
                  <w:pPr>
                    <w:pStyle w:val="31"/>
                  </w:pPr>
                  <w:sdt>
                    <w:sdtPr>
                      <w:alias w:val="Цель:"/>
                      <w:tag w:val="Цель:"/>
                      <w:id w:val="319159961"/>
                      <w:placeholder>
                        <w:docPart w:val="D6CC5405CA804CF0BF65BBB6CC9F71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Цель</w:t>
                      </w:r>
                    </w:sdtContent>
                  </w:sdt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6989882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rFkhBgIAACEEAAAOAAAAZHJzL2Uyb0RvYy54bWysU81uEzEQviPxDpbvZHeDKNUqmx5awQVB xM8DuF47seQ/2Sab3ApnpFy58QpFohCpwDN434ixk2wrQEIgLvZ4Zr5vfj05WSmJlsx5YXSDq1GJ EdPUtELPG/zq5aN7xxj5QHRLpNGswWvm8cn07p1JZ2s2NgsjW+YQkGhfd7bBixBsXRSeLpgifmQs 02DkxikS4OnmRetIB+xKFuOyPCo641rrDGXeg/ZsZ8TTzM85o+EZ554FJBsMuYV8unyep7OYTkg9 d8QuBN2nQf4hC0WEhqAD1RkJBL124hcqJagz3vAwokYVhnNBWa4BqqnKn6p5sSCW5VqgOd4ObfL/ j5Y+Xc4cEm2Dj+9jpImCGcUP/UW/iV/jZb9B/Zv4PV7FT3Ebv8Vt/xbk6/4dyMkYr/fqDUrwIIJM +PfxC4A+9hfxMn4GAADj1eAct6nrnfU1BD/VM7d/eTtzqYUr7lS6oTlolSe1HibFVgFRUI7H1VH1 ACN6MBU3OOt8eMyMQklosBQ69ZDUZPnEB4gFrgeXpJYadbC544dl3oYiJbZLJUthLdnO7Tnj0CgI XmW6vKLsVDq0JLBchFKmQ5VKgwBSg3eCcSHlACz/DNz7JyjL6/s34AGRIxsdBrAS2rjfRQ+rQ8p8 5w/p36o7ieemXechZQPsYa5w/2fSot9+Z/jNz57+AAAA//8DAFBLAwQUAAYACAAAACEAGz5YGdkA AAABAQAADwAAAGRycy9kb3ducmV2LnhtbEyPzU7DMBCE70i8g7VI3KjDjxANcaqq4kdQEFB4gG28 jaPG6yh20/D2bLnAZaTRrGa+LWajb9VAfWwCGzifZKCIq2Abrg18fd6f3YCKCdliG5gMfFOEWXl8 VGBuw54/aFilWkkJxxwNuJS6XOtYOfIYJ6EjlmwTeo9JbF9r2+Neyn2rL7LsWntsWBYcdrRwVG1X O29gMb97eH2iR9wucfq+fHZDvXl5M+b0ZJzfgko0pr9jOOALOpTCtA47tlG1BuSR9KuSXV5NQa0P TpeF/k9e/gAAAP//AwBQSwECLQAUAAYACAAAACEAtoM4kv4AAADhAQAAEwAAAAAAAAAAAAAAAAAA AAAAW0NvbnRlbnRfVHlwZXNdLnhtbFBLAQItABQABgAIAAAAIQA4/SH/1gAAAJQBAAALAAAAAAAA AAAAAAAAAC8BAABfcmVscy8ucmVsc1BLAQItABQABgAIAAAAIQDIrFkhBgIAACEEAAAOAAAAAAAA AAAAAAAAAC4CAABkcnMvZTJvRG9jLnhtbFBLAQItABQABgAIAAAAIQAbPlgZ2QAAAAEBAAAPAAAA AAAAAAAAAAAAAGAEAABkcnMvZG93bnJldi54bWxQSwUGAAAAAAQABADzAAAAZgUAAAAA 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791207" w:rsidRDefault="004F04A0" w:rsidP="00D11C4D">
                  <w:sdt>
                    <w:sdtPr>
                      <w:alias w:val="Введите цель:"/>
                      <w:tag w:val="Введите цель:"/>
                      <w:id w:val="-1216425596"/>
                      <w:placeholder>
                        <w:docPart w:val="57A3B7800F404E84B3EC60373AF58C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Чтобы ввести информацию, щелкните замещающий текст и начинайте писать</w:t>
                      </w:r>
                      <w:r w:rsidR="001166C2" w:rsidRPr="00791207">
                        <w:rPr>
                          <w:lang w:bidi="ru-RU"/>
                        </w:rPr>
                        <w:t>.</w:t>
                      </w:r>
                      <w:r w:rsidR="00C420C8" w:rsidRPr="00791207">
                        <w:rPr>
                          <w:lang w:bidi="ru-RU"/>
                        </w:rPr>
                        <w:t xml:space="preserve"> Будьте кратки: одно-два предложения.</w:t>
                      </w:r>
                    </w:sdtContent>
                  </w:sdt>
                </w:p>
              </w:tc>
            </w:tr>
            <w:tr w:rsidR="00C420C8" w:rsidRPr="0079120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4F04A0" w:rsidP="0043426C">
                  <w:pPr>
                    <w:pStyle w:val="31"/>
                  </w:pPr>
                  <w:sdt>
                    <w:sdtPr>
                      <w:alias w:val="Навыки:"/>
                      <w:tag w:val="Навыки:"/>
                      <w:id w:val="1490835561"/>
                      <w:placeholder>
                        <w:docPart w:val="FF979612E9814E51925A49B5B0EF93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Навыки</w:t>
                      </w:r>
                    </w:sdtContent>
                  </w:sdt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Прямая соединительная линия 84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DECCE83" id="Прямая соединительная линия 84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Z/9RBgIAACEEAAAOAAAAZHJzL2Uyb0RvYy54bWysU81uEzEQviPxDpbvZHcjKNUqmx5awQVB xM8DuF47seQ/2Sab3ApnpFy58QpFohCpwDN434ixk2wrQEIgLvZ4Zr5vfj05WSmJlsx5YXSDq1GJ EdPUtELPG/zq5aN7xxj5QHRLpNGswWvm8cn07p1JZ2s2NgsjW+YQkGhfd7bBixBsXRSeLpgifmQs 02DkxikS4OnmRetIB+xKFuOyPCo641rrDGXeg/ZsZ8TTzM85o+EZ554FJBsMuYV8unyep7OYTkg9 d8QuBN2nQf4hC0WEhqAD1RkJBL124hcqJagz3vAwokYVhnNBWa4BqqnKn6p5sSCW5VqgOd4ObfL/ j5Y+Xc4cEm2Dj+9jpImCGcUP/UW/iV/jZb9B/Zv4PV7FT3Ebv8Vt/xbk6/4dyMkYr/fqDUrwIIJM +PfxC4A+9hfxMn4GAADj1eAct6nrnfU1BD/VM7d/eTtzqYUr7lS6oTlolSe1HibFVgFRUI7H1VH1 ACN6MBU3OOt8eMyMQklosBQ69ZDUZPnEB4gFrgeXpJYadbC544dl3oYiJbZLJUthLdnO7Tnj0CgI XmW6vKLsVDq0JLBchFKmQ5VKgwBSg3eCcSHlACz/DNz7JyjL6/s34AGRIxsdBrAS2rjfRQ+rQ8p8 5w/p36o7ieemXechZQPsYa5w/2fSot9+Z/jNz57+AAAA//8DAFBLAwQUAAYACAAAACEAGz5YGdkA AAABAQAADwAAAGRycy9kb3ducmV2LnhtbEyPzU7DMBCE70i8g7VI3KjDjxANcaqq4kdQEFB4gG28 jaPG6yh20/D2bLnAZaTRrGa+LWajb9VAfWwCGzifZKCIq2Abrg18fd6f3YCKCdliG5gMfFOEWXl8 VGBuw54/aFilWkkJxxwNuJS6XOtYOfIYJ6EjlmwTeo9JbF9r2+Neyn2rL7LsWntsWBYcdrRwVG1X O29gMb97eH2iR9wucfq+fHZDvXl5M+b0ZJzfgko0pr9jOOALOpTCtA47tlG1BuSR9KuSXV5NQa0P TpeF/k9e/gAAAP//AwBQSwECLQAUAAYACAAAACEAtoM4kv4AAADhAQAAEwAAAAAAAAAAAAAAAAAA AAAAW0NvbnRlbnRfVHlwZXNdLnhtbFBLAQItABQABgAIAAAAIQA4/SH/1gAAAJQBAAALAAAAAAAA AAAAAAAAAC8BAABfcmVscy8ucmVsc1BLAQItABQABgAIAAAAIQAXZ/9RBgIAACEEAAAOAAAAAAAA AAAAAAAAAC4CAABkcnMvZTJvRG9jLnhtbFBLAQItABQABgAIAAAAIQAbPlgZ2QAAAAEBAAAPAAAA AAAAAAAAAAAAAGAEAABkcnMvZG93bnJldi54bWxQSwUGAAAAAAQABADzAAAAZgUAAAAA 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Введите навыки:"/>
                    <w:tag w:val="Введите навыки:"/>
                    <w:id w:val="929707386"/>
                    <w:placeholder>
                      <w:docPart w:val="1B12068BA1204D8D899E3A289993A9A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91207" w:rsidRDefault="00C420C8" w:rsidP="00463463">
                      <w:r w:rsidRPr="00791207">
                        <w:rPr>
                          <w:lang w:bidi="ru-RU"/>
                        </w:rPr>
                        <w:t>Расскажите, что у Вас получается особенно хорошо. Что выделяет Вас среди прочих? Используйте собственные слова, а не клише.</w:t>
                      </w:r>
                    </w:p>
                  </w:sdtContent>
                </w:sdt>
              </w:tc>
            </w:tr>
          </w:tbl>
          <w:p w:rsidR="00C420C8" w:rsidRPr="00791207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681"/>
            </w:tblGrid>
            <w:tr w:rsidR="00C420C8" w:rsidRPr="0079120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4F04A0" w:rsidP="008F6337">
                  <w:pPr>
                    <w:pStyle w:val="21"/>
                  </w:pPr>
                  <w:sdt>
                    <w:sdtPr>
                      <w:alias w:val="Опыт работы:"/>
                      <w:tag w:val="Опыт работы:"/>
                      <w:id w:val="1217937480"/>
                      <w:placeholder>
                        <w:docPart w:val="82F1DEF186674789A9087E0DF1F5A8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:rsidR="00C420C8" w:rsidRPr="00791207" w:rsidRDefault="004F04A0" w:rsidP="002B3890">
                  <w:pPr>
                    <w:pStyle w:val="41"/>
                  </w:pPr>
                  <w:sdt>
                    <w:sdtPr>
                      <w:alias w:val="Введите название должности и компании 1:"/>
                      <w:tag w:val="Введите название должности и компании 1:"/>
                      <w:id w:val="287256568"/>
                      <w:placeholder>
                        <w:docPart w:val="8B689DED75804BEDA4C96382965B69D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Должность/компания</w:t>
                      </w:r>
                    </w:sdtContent>
                  </w:sdt>
                </w:p>
                <w:p w:rsidR="00C420C8" w:rsidRPr="00791207" w:rsidRDefault="004F04A0" w:rsidP="008F6337">
                  <w:pPr>
                    <w:pStyle w:val="51"/>
                  </w:pPr>
                  <w:sdt>
                    <w:sdtPr>
                      <w:alias w:val="Введите даты начала работы в компании 1:"/>
                      <w:tag w:val="Введите даты начала работы в компании 1:"/>
                      <w:id w:val="-1914612906"/>
                      <w:placeholder>
                        <w:docPart w:val="96334E20A8EA4CF3A4133CB0733821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Даты с</w:t>
                      </w:r>
                    </w:sdtContent>
                  </w:sdt>
                  <w:r w:rsidR="00C420C8" w:rsidRPr="00791207">
                    <w:rPr>
                      <w:lang w:bidi="ru-RU"/>
                    </w:rPr>
                    <w:t xml:space="preserve"> — </w:t>
                  </w:r>
                  <w:sdt>
                    <w:sdtPr>
                      <w:alias w:val="Введите даты окончания работы в компании 1:"/>
                      <w:tag w:val="Введите даты окончания работы в компании 1:"/>
                      <w:id w:val="1298186089"/>
                      <w:placeholder>
                        <w:docPart w:val="973D1DE46C72493F85CE63BB632B26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по</w:t>
                      </w:r>
                    </w:sdtContent>
                  </w:sdt>
                </w:p>
                <w:sdt>
                  <w:sdtPr>
                    <w:alias w:val="Введите обязанности достижения в компании 1:"/>
                    <w:tag w:val="Введите обязанности достижения в компании 1:"/>
                    <w:id w:val="564761840"/>
                    <w:placeholder>
                      <w:docPart w:val="6DC1355F99A74F2486E5D55D3841C74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91207" w:rsidRDefault="00C420C8" w:rsidP="008F6337">
                      <w:r w:rsidRPr="00791207">
                        <w:rPr>
                          <w:lang w:bidi="ru-RU"/>
                        </w:rPr>
                        <w:t>Кратко изложите основные обязанности, опыт руководства и главные достижения. Не перечисляйте все. Говорите по сути и проиллюстрируйте свой вклад фактами.</w:t>
                      </w:r>
                    </w:p>
                  </w:sdtContent>
                </w:sdt>
                <w:sdt>
                  <w:sdtPr>
                    <w:alias w:val="Введите название должности и компании 2:"/>
                    <w:tag w:val="Введите название должности и компании 2:"/>
                    <w:id w:val="1612239417"/>
                    <w:placeholder>
                      <w:docPart w:val="AA089A74EEE447F08BA3C7EFB2549D7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91207" w:rsidRDefault="00C420C8" w:rsidP="0043426C">
                      <w:pPr>
                        <w:pStyle w:val="41"/>
                      </w:pPr>
                      <w:r w:rsidRPr="00791207">
                        <w:rPr>
                          <w:lang w:bidi="ru-RU"/>
                        </w:rPr>
                        <w:t>Должность/компания</w:t>
                      </w:r>
                    </w:p>
                  </w:sdtContent>
                </w:sdt>
                <w:p w:rsidR="00C420C8" w:rsidRPr="00791207" w:rsidRDefault="004F04A0" w:rsidP="00F91A9C">
                  <w:pPr>
                    <w:pStyle w:val="51"/>
                  </w:pPr>
                  <w:sdt>
                    <w:sdtPr>
                      <w:alias w:val="Введите даты начала работы в компании 2:"/>
                      <w:tag w:val="Введите даты начала работы в компании 2:"/>
                      <w:id w:val="-981693949"/>
                      <w:placeholder>
                        <w:docPart w:val="BBB88716D55E458A9C0E7D83AC8569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Даты с</w:t>
                      </w:r>
                    </w:sdtContent>
                  </w:sdt>
                  <w:r w:rsidR="00C420C8" w:rsidRPr="00791207">
                    <w:rPr>
                      <w:lang w:bidi="ru-RU"/>
                    </w:rPr>
                    <w:t xml:space="preserve"> — </w:t>
                  </w:r>
                  <w:sdt>
                    <w:sdtPr>
                      <w:alias w:val="Введите даты окончания работы в компании 2:"/>
                      <w:tag w:val="Введите даты окончания работы в компании 2:"/>
                      <w:id w:val="-416863388"/>
                      <w:placeholder>
                        <w:docPart w:val="5F50779665B749C7A169C28B2FAA56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по</w:t>
                      </w:r>
                    </w:sdtContent>
                  </w:sdt>
                </w:p>
                <w:sdt>
                  <w:sdtPr>
                    <w:alias w:val="Введите обязанности достижения в компании 2:"/>
                    <w:tag w:val="Введите обязанности достижения в компании 2:"/>
                    <w:id w:val="-423336076"/>
                    <w:placeholder>
                      <w:docPart w:val="8D8E32BE475E4E7685BDFE9CFD90314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91207" w:rsidRDefault="00C420C8" w:rsidP="00832F81">
                      <w:r w:rsidRPr="00791207">
                        <w:rPr>
                          <w:lang w:bidi="ru-RU"/>
                        </w:rPr>
                        <w:t>Укажите размер коллектива, которым вы руководили, количество реализованных проектов или написанных статей.</w:t>
                      </w:r>
                    </w:p>
                  </w:sdtContent>
                </w:sdt>
              </w:tc>
            </w:tr>
            <w:tr w:rsidR="00C420C8" w:rsidRPr="00791207" w:rsidTr="00791207">
              <w:trPr>
                <w:trHeight w:val="470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4F04A0" w:rsidP="008F6337">
                  <w:pPr>
                    <w:pStyle w:val="2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CA159BD2E7094EBDBF4F8F28047CC2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sdt>
                  <w:sdtPr>
                    <w:alias w:val="Введите диплом / дату получения:"/>
                    <w:tag w:val="Введите диплом / дату получения:"/>
                    <w:id w:val="634905938"/>
                    <w:placeholder>
                      <w:docPart w:val="222EA34C50DC483081A3090E8503D2C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91207" w:rsidRDefault="0088143B" w:rsidP="002B3890">
                      <w:pPr>
                        <w:pStyle w:val="41"/>
                      </w:pPr>
                      <w:r>
                        <w:rPr>
                          <w:lang w:bidi="ru-RU"/>
                        </w:rPr>
                        <w:t>ДИПЛОМ/ДАТА ПОЛУЧЕНИЯ</w:t>
                      </w:r>
                    </w:p>
                  </w:sdtContent>
                </w:sdt>
                <w:sdt>
                  <w:sdtPr>
                    <w:alias w:val="Введите название учебного заведения:"/>
                    <w:tag w:val="Введите название учебного заведения:"/>
                    <w:id w:val="-741416646"/>
                    <w:placeholder>
                      <w:docPart w:val="0967429CB3534E09819BC62C77A0676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91207" w:rsidRDefault="00C420C8" w:rsidP="007B2F5C">
                      <w:pPr>
                        <w:pStyle w:val="51"/>
                      </w:pPr>
                      <w:r w:rsidRPr="00791207">
                        <w:rPr>
                          <w:lang w:bidi="ru-RU"/>
                        </w:rPr>
                        <w:t>Учебное заведение</w:t>
                      </w:r>
                    </w:p>
                  </w:sdtContent>
                </w:sdt>
                <w:p w:rsidR="00C420C8" w:rsidRPr="00791207" w:rsidRDefault="004F04A0" w:rsidP="007B2F5C">
                  <w:sdt>
                    <w:sdtPr>
                      <w:alias w:val="Введите подробные сведения об образовании:"/>
                      <w:tag w:val="Введите подробные сведения об образовании:"/>
                      <w:id w:val="-670642327"/>
                      <w:placeholder>
                        <w:docPart w:val="FA30314224F44E7591BC8231B234804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Можете указать свой средний балл и привести краткое описание соответствующих курсовых работ, грамот и отличий.</w:t>
                      </w:r>
                    </w:sdtContent>
                  </w:sdt>
                </w:p>
              </w:tc>
            </w:tr>
            <w:tr w:rsidR="00C420C8" w:rsidRPr="0079120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791207" w:rsidRDefault="004F04A0" w:rsidP="008F6337">
                  <w:pPr>
                    <w:pStyle w:val="21"/>
                  </w:pPr>
                  <w:sdt>
                    <w:sdtPr>
                      <w:alias w:val="Опыт общественной работы или руководства:"/>
                      <w:tag w:val="Опыт общественной работы или руководства:"/>
                      <w:id w:val="-1093778966"/>
                      <w:placeholder>
                        <w:docPart w:val="EE401280C3E54C5CA6AA2C7C48C037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Опыт общественной работы или руководства</w:t>
                      </w:r>
                    </w:sdtContent>
                  </w:sdt>
                </w:p>
                <w:sdt>
                  <w:sdtPr>
                    <w:alias w:val="Опишите опыт общественной работы или руководства:"/>
                    <w:tag w:val="Опишите опыт общественной работы или руководства:"/>
                    <w:id w:val="1952504710"/>
                    <w:placeholder>
                      <w:docPart w:val="DB5C6A98F7AF4DD2876818854564171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91207" w:rsidRDefault="00C420C8" w:rsidP="008F6337">
                      <w:r w:rsidRPr="00791207">
                        <w:rPr>
                          <w:lang w:bidi="ru-RU"/>
                        </w:rPr>
                        <w:t>Вы были капитаном команды своего клуба, возглавляли благотворительный проект или выпускали газету своего учебного заведения? Не стесняйтесь! Опишите деятельность, иллюстрирующую Ваши лидерские качества.</w:t>
                      </w:r>
                    </w:p>
                  </w:sdtContent>
                </w:sdt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79120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A0" w:rsidRDefault="004F04A0" w:rsidP="003856C9">
      <w:pPr>
        <w:spacing w:after="0" w:line="240" w:lineRule="auto"/>
      </w:pPr>
      <w:r>
        <w:separator/>
      </w:r>
    </w:p>
  </w:endnote>
  <w:endnote w:type="continuationSeparator" w:id="0">
    <w:p w:rsidR="004F04A0" w:rsidRDefault="004F04A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88A882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ORe0OxoAAH20AAAOAAAAZHJzL2Uyb0RvYy54bWzsXd1uZMdxvg+QdxjwMkDEOefML6GVEUiy EEBxBIhBrmfJWZIIOcPMzIorX9nOZQz4wg8QP4KBxMlCimUgT8B9o3zV3dVTNafqnJa42sSLQRw1 l6f4naqv/6uq+3z4k1d3t4OvlpvtzXr17KT6YHgyWK4u1pc3q6tnJ/9w/tO/np0MtrvF6nJxu14t n518vdye/OSjv/yLDx/uz5b1+np9e7ncDACy2p493D87ud7t7s9OT7cX18u7xfaD9f1yhYcv1pu7 xQ7/3FydXm4WD0C/uz2th8PJ6cN6c3m/WV8st1v89pP48OSjgP/ixfJi9/cvXmyXu8HtsxPotgv/ 3YT/Pqf/nn704eLsarO4v765SGosfoAWd4ubFV6aoT5Z7BaDl5ubFtTdzcVmvV2/2H1wsb47Xb94 cXOxDDbAmmp4YM1nm/XL+2DL1dnD1X2mCdQe8PSDYS9+9tUXm8HN5bOTyfRksFrcoY4ef/vmF2/+ 5fFP+L/fD0Yg7WZ3S7/+3ePrN7/Egz8+fvf4zQDF68f/xH//8Pjvj98NHr/Bb7/F///xza8g9yvI fYs/f/NL/O/xDwD818f/fnw9ePwTfvwNfvwOAvi7x2/f/DogffP4+ySAX/7H4M0v8O//Alj8syAM PBKhOnu4vzqD6p9t7r+8/2ITicePn68v/mk7WK0/vl6srpZ/s71H/aNV0l+cHv4J/fsq/v3g+cPf rS9h4uLlbh2q8dWLzR2hooIGr0Jr+Tq3luWr3eACv5zMqrqeoVFd4Nmomc2rOjani2u0udafXVx/ mv5w1IzBKv1VPR0H3RZn8YVByaQUGYk+sd1X+/Zp1f7l9eJ+GVrTlrjjakcHTdX+b6EGX6PeXlOV vPnNYDKLZIc/YKa3meZPL292X6xvVjtoxiQLUdJ/i+r5YfTOxrVN0uLs4uV299lyHWpo8dXn213s xZf4KTSFy2TROSrnxd0tOvRfnQ6ms9HgYUCoSZqFKiE0HFwPUqWgL2ccaJJxgGDjNELIwUG1ZxxX n7EQGjlAEyHjAqFD57c5OKj8LDKpp7ZhcyHk4FSK6eHYBqoKqEYn2qs0dZEk2bOxXWuVpNu1rpJ8 V03tYEnGfawCyivJ+Wgyc6gqIL2WpI9HDlJdQHotSfeRJOnVdG4zVUvWXftqyXpdTxwsybqPVcB6 LVlvqspmvS5gvZGsN/OhjdQUsN5I1n0kyXo9rWymGsl6gx5hDnWNYn3q9JtGsu5y1UjWMWY6ehXx 3hTwPpK8V2NnMB8V8D6SvNdNY3M1krw7w95Isu4jFbE+kqz79hWxPpKs+1gFrI8l605bHxdwTpN5 nmmmE5vycQHltHTqBypifCwZ92wr4nss+faQHLZPaaGRVi6La17MXLxapd/hpwFWs7T8pMXN/XpL S0ta2mABeR6XXVgSvVrRU0cY5JNwkxab3cIgmIR5ZdotDApJeFqEDJZIeF4kTEsKksaigZbvfSbS uiGIlxlJa4MgXmZmleysygylOT6gl5lKEzmJY6ouMZVm6yBeZipNyEG8zNQ6mVqXmUoTa0AvM5Vm TxLH/FhiKk2RQbzMVJoFg3iZqTTRBfEyU5tkKmarEt1pwiJ0TElF4slUzDtF4snUUZmpNLsEZcpM pQkkiJeZSrMEiWMmKNGdJoMgXmYqDflBvMxUGtaDeJmpNHYHcWVqHG/SELyBG+HQgbQ5GcCB9Jzs xaC82NHIzT8OHp6dhO3rddzi0+/v1l8tz9dBYkcDOHZt4b3BBYW37Z/frqRcwIF+LMdPubxXaGhz sQL4MZda7FDq4na9XQZL9mrEv8BWp0hN7NSUHL+Xy/T+JDXjmuTHXOqXYjfWac6hcozim4M9hFJz by7/bdQAeyAlx0+51FLYC3XqyW/FPqdIrrx6sDpXenr2YHeh5NgOLqM9LIVdRqee2F8EtL37inG4 THhJu1K5cruxplX2eHZjTa7kWD8uo54s1acnv7VUrtweXTueNdM4sh3CamOSUJ+O8Y1lUocv5P6F YYtGvrA6y0MgjZzCP7dd395c/vTm9paGvuDWX358uxl8tYBD/vlVFda0ty/v4H+Nv5uNh0N+XxYP b1BItysaZOOSWD3If/PkV9xvtrtPFtvrCBReQr1icQav/Ooy/HS9XFx+mn7eLW5u489g4BarcThz o/8zenKfry+/hi8UsRK4pK/Xm5+fDB4Qd3h2sv3nl4vN8mRw+7cr+FHn1YgWDrvwj9F4SmvDjXzy XD5Zvbz7eA0mMQosVhdAfXay4x8/3sU4BwINqJzPV1/eX5BgmIJg2vmrf1xs7gdkJf4ITu2frdlD vDhjryrVcJZNJkVD0j/gn35Xjmrsn3xHdRiAiXB4tn88R3U1nIjxZHHGoYB6OEENWB593RmYVrHl 2zuZUdF5Y0uA2CMH3NDS9mJys+074QRWNZ/SltTCkvvtauI49DDSZr2q+czDklvuCm5N05GOAWyP NZuSw9nSS266q7HjWsIMLbBG5BCysOS2G8OdrZfyX4NV8p9ZYMqDXY2mDhrWt3vVJkNyd5hoiv/K 4V+5savpmPy8JpqsAd9SVQWT4GA30VQd1I1jqaqEDktlLVSepTTW7XkbV16VKpd2BWeu2daUU7sa VxS2sSytVS0MnTpVbu0Kk5SHVlQLtMneW1o3cw9N1oLXeJVvuxpV5NA0DZWV4DYQ5d+ufNWUh9tT Tbm4K+owtmq0TMt8YOgzK1T5uCsaFxywoipQXu7Z1Gsd2s3tDB/kGcjqY5LwqlP5ud0aoPk/o/ma KVd37WimfN3TmTepKGc3eorJv/J2zyqvB8AjsVffN1L2gHHlNYyR7ACeF16yP629UWNU1PyVw9vX 63v7vEeNx/339nqPJh5b4yLqld+7clv+uIB65fhuEBK0e+S4iPqJbPe+XrTUyt3DaRITOQPPvPmX FnO9SGr5U3vDxKSI+Yls9FXlzeSUipP1qlHbZnckV0aW8m2U1FdzZx6fSupDbM2aQOAW2L+xqp1h eiq5h5DdJKaSe8Sus4nYchzjIUbA5xgPcaNbaHDkwcVCDnsl8j90B8Oi6+gcKQhF4uizAb3MnXyM h3jVdIyHeMz8GcRDQqey4tA0aVP3wKxc0ptoYg7iZX11kvoqptci9NRXMYEWiWMGDcqw+7574KBJ ksSzd7xHPJmKmU4oE4enJwSWwsQ86IgskY8mKAovTHqz51COWLCpL4KBVOvIVQ3He7SGvc5cRlc6 OZvSy5lUFuCSBWdYTYRXc8thAS6zICOyOSzAfmgZPUt/NJ3HlgNvag8HFdxQURGsnrtNoy0vNMae pltwRjulEsHpLL06R3HZNC6zOVhfElnYD3Xq2LabkTrIgt8moldcZ16DgZMwKZID+IzPJWuc4qq9 ZE1ovVhCFnxVUcs8z/MruUyvngwTq/2Ch3YzUgdZo5R+Me/lCg6sRGtPC4dvKgpC8c7aLRecRct6 2Ycjq4z9ltkFVMF5FMBzf3GbVZO6FvpDJwFwbpWp26S4dS8BLR0L7BqmFAN4FKK2rl3UX6lx59mR 0blMTbYmZ05JJ4DXq0ywpSO/0W/acDVFbB7ePLPmaVqGb6yztuAIK1J2Piur1ZaC/TZNDgLfnklw jQVV4xkOTNIMzWWsqNm8rF/BO1Zk+aF6/Da/kuCSCsgcI/UMmgwjpyzHyFxGe+AtK9Mz9eS+7nSo Hb/Nt6chdyFaPuvp2QP/mZJjZC6jPWNyphX0I7jQiuQOteO3+fbAb6X09OypyScm7GZkLqM9cKkV 6Vmn5U5f/Rxqx2/z7YntuK920nTDYgzLZTSm5jVkng/4OZdRDseqioyGAy3K5eU+43CZ8ArlkhFw knUOa4ViqSXCTdaJlhJZ+sQo5IXWgrSkrhG3TEpXKXPFTQBj3zGp45jU8W5OH9Jm0U3qwEM0djup g3qBesLJNr2HDZthGnkrrDoAs8/iwLAUcjjmnHXIp0BlPlNxCseEwpNxpJNHCdGPs9OeghfxZVIC g1+WQFzVAsEkl0XmFK1ro2BezyIUqWtrAmuzhAOCxU4WcezBPJpF9vZgEHnPnPhP9ttQ64LXBjVF bW6/LIhzFMWPxGpg/5iH5yhGIBDLLZSfchml4gDfI3TwRkY4TgPH3L53nttHgUV/GggLKDXYI5P0 rR9Cb6p08iX5QvfzwoQmDEruw+Yvrr6eNjGMKEGHQMPsY2f24bA6RvXwPm9uAIKNI2eHGQWP2zhy dnBx5ATh4OgJgtISDLvkFDGnk75tfWQoexJS+Qwc1EKeahwclcc3cYmWk7DDtDqHPpp5VSa5nlBw vW2byt8bTyiDwDBOHUOfOkiS7nGYkC2kAr71IfSQPGAhFTCucvZcnlTGnsOTytdrQqaFoZPK1kMF W4yrXL14GNpCku17TMkM7bpTeXqNxxP5GnPLxPUQJpJs4qOh0wrUAfSxbZ1K0BuF5FLDOnKXZJ2c 3qKy85qa0lEsJNnGPSQ5oLh1p46fO3Wn0vIqr7forDy77nRS3twbLGUbr53REguqzGXlIel8PMpo abcnlY4Hp6/NuMrGw/l0E0kyXo8c61QunlN3+uB5yBU3WoFKxPOQZBt3607n4dl1p7LwaPtiaNRK wWvTrU6dh0sfLBzZvh11JNkhkdjCkeOJPX2rzLuQjGnhyNEk5GIahkmmwx0UFpBs2k6V6Zw7pz2q jDsPSG5bnRpr5dtFw96/zaKbLYFqwzryeAKej27xbQa0iiBisrO0O7UiOYiPGV+tayGOJ+C9JKvj CXiPGfsEvDuGvZWMrye702i+C/60ie1PozUURhScso9bds+jFnBIsDuWXSyGyRtoeWJjtxqXyduX EoR6xQ6MYBR20rX9iNiBBQUw1XbbjY1oEMzZaYzNZdQUu8wSg0YpKNZjUEs7fplvEDYTQYF8LYZX kXwoPd9BwdhcRoOwiQt4WBpGgvgxl1EMO7QoxjzyYy5ZLKL12I29VQmLLVv5ZT49WGUH5DxxevRg 2xIFu9t5FusJNKZ8FZzb6mIR+5ISu6uUM9jDYsvWfnrisoLD0i432Cuj03YHalOOFo8n/G4uY3so yyJJOSl95kateqS0hawNNxgMs8dg7jGY+46CuRiKfC9+GG9tLz4NIepJeTB3moZznJKikWjvtKfu Sj57Hsee5LKnfXHMDJPOeOlho9BneJUUgAp7txF5/NoY0vdALqMWhvQ80La6DSHdDiaE9BrblkiP Q7bk/duWP3nRSY0KMdyZueSMw3XvXAMI0Sx5wOYyTiNxUOemy8+4jDL6dfzsOPAfw7fvPnyLUcwf +MMSUQ3vP0r4lvcWoQPu54EZxZbf4s0swMMoTKhhurGjt9XYObMrZwQXSc4JFYK8+WisnFvkvDAL gQRDJzk1IDXURpLTwxRXc5jWyRnCRZJOadc66ZR2eVJx3FkV7os1KD+cgVP6q+SJhuw8CbtK0bGC LEUzoIWkKHebgeTcawZ0nWh+3TjeIW2YV0S6DuVOaI1gtASc7Nm/0a1AFcx1aVfBXIcsFcwdgwdT KxXM9ZAk7ZMQgjXsU/eJe0iSdZw4cXQqYp029LkGm3CS39KqiHUV0EVeuK2XCujWjWOjCum6vKvr VjwkyXs9D7fLt9uoCul6SJL3Ue20BRXS9ZAk61W4pclgXd2yUuHCKrM7q1tWKvBptlAV1K1qbzCW g4zLlQrrelpJ1sO1QIaBKqrrAUnS6T4u2zzZ2D0kSXpIOrFUki3do7wV1TWAVFTX41vFdT2WvHtV 3r99jeuqR81hr3EMNx7DjccLt1uhUsrFod6RIwvdMecUsjnPR7V7xDH+BnT2t/eIp64Kh3l0qHeL v5ULt5/sDqHhu+smgvAcJGCZn6zyPPB7SbafHRpcJv964TlZ7GMC/WkZD0sZh8uERxYoDfk5O1La ITasi8Pf9Hl62CaWY2QutQaZIn7MZRTDJqHIoFGKzvYafmAEv803G4vJIrOxRFdyjMxltIcPfPfp iaV1kd18nBIL49TU+H1cJh4PrOCnvt1Yzil7vCaMha2SY2Qu4/uxaA1SWJZ26okFaZRDRmgcEBiH y4h3qB0/9e1JJ3n59Z45dHkI9QyWY2Au4+tTdLjHmNR0uy050Ivfw4agCx8jWcdI1juKZGEX5js0 QwjYdmhSV1VPiiNZuNg3dpPQ4YT/koYV8l/ints0EjwplBX2ucDs8F7SPjC9TXrS5B53PA+7+DbO oR/NwJE7XITvaGPaxpFetHC3qQEkd7gzCJlAcoNbhct9DSQMddmZA2VsJLnDBYZNknJcThtHKXWN NPLJTb6V5zIeijGIUp7LcErHsE8fQYkfsGxzro+gkLfYgpKsY7Vhc0WXVGRGw32+FpSkvQmX5loG St6R525qpRyXdbhX3IBSjsuGXPSGVspzWcUv6bW5Up5Lr4Gqcyjz8MU6A0k29ZDubSklWQ8frDOA JOdeH5aUO3WnzqAInKPfxP4SW7rq5fihstYO+88gTfvpe2B0RNoDU6e1DnaLSR3v8lbbmE8LVts5 2YUvaOJFMpdxUY65MO4deq4ToxEybH7zyoJxuIx4mMaCXL7xjB9zmfYCyUPSk0k7TrddxgsJwAmj cBnReCPbc3MWpo2gW/abMAqXEQ1TQhDru7GKP2zUTTDfLdidQoqlUO/+SbcO1vm45zkmcbz7JA50 cm/P8z+/i71VbW1+jCyOepwuJDvYBeFsPqdx4A716BB50jaoqkL8N+B2bIWqCR3kq+M7vc0QgWAZ bGHJ7RBQbCy5IerAkutEF0uuE6t6RPsPSy+Mhnl5Xofz2IaNcq1YYX/qYMn1Oa6HtW1U+6Iu8mVK h8u+2hrNwueELSvV3ihEN9sVqbZG85rWxCaUZN+DkuTPQ1aHCSXJd/lS5A/DWVETTLEfzlQbNam2 R9VwSFsRC01tkOqmtutS7ZDmMwotm2Cq8aO72R1Jtv45NrAOmOQ/ZT+0K1Md1/fbBa17cvN3KlMl eEzD535MIyX/DpTK75jOKL/DglIJHh6UdMLMQgKECaWoj59barOlvqczC5dlmGCK+vhxGANMNv7Z 0B0QJfV1/NiSASZbfweYJB93WdstTCV6+DWpMj0c+tXx/XFNviuLsXaiR9tEWiznNjgJ32wyoST5 nlaS+unQ64/qBD8lz5j9UX06fhLuPTH1ktRXc6dzq4SPSfielwWmcj5wLZutmUr68BlTaR8p+6dN P127mOn3a1J9UMehXx3qb8beDEKBp/xGD0q2+xE8VHb7oqOPfVDqYP84pHVa1Kuj/emzfW221Od0 xu4kqc73V8iQNFsYXR6ctR8PveGQQktZLH2c0NBMtv2YW2aaKclPObUGmKTfr0nacmbNnJqkE21Z ppp6Ey6Fn7OYByXHfFqs2Y1CfVDHg5LUN7hZxIFS1OM6JrMe6UOzWfemcU1U1MdPJrapnyrq3ZGV rsPN76ywvDU1o+8fZKl65PVIOqyXxSr46m0wSb9fk3TuNoM59NMnv4WMTT65IISQrZOk3l0z0ccF epEk70Soo5Ti3VtQUI5CfmE18qbHueI9flqy3SJwfaEE85oXLusVYi6YZD5838oaJSg2v9c/flfS UEyS77Ut8udlKNEcjk70oxM9Ov2Od5204gWUvA6X6Xk+Vd6dBHe868S70eN414nHzP/FXSduevb7 93Ur19QpJmDq2jnq0921aW0ZxDlxtEccq5ggzilm3eLp+1jnWABGV3KPeBqW4n3hMWJIoT78lfVF NFrlkTJYyBWhJ1Nz2KxHmWTqrMzUlDZ6jjVXiTK06CLd8ycQupVJgbBzLJyK0JOpWBwJ8UjoE76I FpZyIQ8ZizUrBkv+5mAXHMrpzV4gNmKBguRFdeOT30MwfeEEW7f0co7zcRljlORiD1r2fmOtbQ4j ceRQRpojOryhAZzzOT0C4AJXcozMZUSDdztI9X0NDo7raFJOsmccLpPt8ElHQawBYttgAS7Ti2ex /deo0W45LMCpGnvygQ9p4bf5RMKDGJD7iISjV8kxMpepWlI+cJ0/vcbPuUxy5FMkexD66LIbztIo 1xf7z3IcTuP3cRnfe2gtP/X5gTNN2e01NHjwlBwjc8nvj/VNedNddsNTGdDgiuyW42+y5cGc38dl fC9r15enfWgto/j8wK+k7Pb4gftPyTEyl1FPePai3flbj/ycyySXujW8cp38wB+X8Hh+YRwuIx5n u8OX1ol3aC2j+PzAxaLs9vih4ZR6BPdDRuYy6gknV7QH/vau9gP/VZLjuYlxuEx4fEl8PgbEz7mM cvA6RTzkznS999BaRvH5KWs95PvpJQf+nqhkz+ADV06U6/ugYsoAqnrk+JtHPXlH2tJDZjAzHw8E HA8EvKMDAegAXnLMACsrdPEfPTemSUufg9SYKXlA3+IFJ9OQzEKoMEqmvCiv7TwE6eJuTgpJpy0w 4E42kKBw9o3i4i7yu7eRMB5nIRdJOmxdJNTdHmlK8SZDJ+mvhTa2TliLZKRJTS5pA0m6yl0klQ/j U17EucqG8bEk6/jGnW2hSoeZ4K5v00R1UmBEl44ZFaguOZniKL8NJYnHV/AcLMn8NHypwGCe1kK5 flwslQwzCjcjGFg6FcZrECoVBl+QsW3UhwVcLNniXerVRSce9SoPxoeS1LtQkvkRUtjMWmydGTDa g0qDmYTvexi8t7Ng2kODuuSkGjs6qUtO3I6okmAommPppIYZr/7UlytcprxrTrCcec++mOY7yMJi 8ngrxfFWiv/Pt1I82S1JA0nX7QiYqeOuKjtbva1uQCLnT8+HbovlCr8qjCVO0DAN5q4vtG0Jb9a4 jJtiX87f7mL2CjrkL9+6JNEcBJL6vqSL1UORHFYGRcZj1i+SaxnC3HAZOXLFfIow1wQN2BPiMYQ5 V8nxi7mMCmA+LbIn7s77msahbvwutua4i18uLo+7eDo1f3X2cHWPYy9YCG0W99c3F58sdgv573Ak 5mxZr6/Xt5fLzUf/KwAAAAD//wMAUEsDBBQABgAIAAAAIQBztzj82gAAAAUBAAAPAAAAZHJzL2Rv d25yZXYueG1sTI9BS8NAEIXvgv9hGcGb3aRCU2MmpQoKHk0tXrfZMQlmZ0N200Z/vVMvenkwvOG9 7xWb2fXqSGPoPCOkiwQUce1txw3C2+7pZg0qRMPW9J4J4YsCbMrLi8Lk1p/4lY5VbJSEcMgNQhvj kGsd6pacCQs/EIv34Udnopxjo+1oThLuer1MkpV2pmNpaM1Ajy3Vn9XkEPZZeH74Tl/2t+m03m0j d9m7rhCvr+btPahIc/x7hjO+oEMpTAc/sQ2qR5Ah8VfPXpItZccBYXWXgi4L/Z++/AEAAP//AwBQ SwECLQAUAAYACAAAACEAtoM4kv4AAADhAQAAEwAAAAAAAAAAAAAAAAAAAAAAW0NvbnRlbnRfVHlw ZXNdLnhtbFBLAQItABQABgAIAAAAIQA4/SH/1gAAAJQBAAALAAAAAAAAAAAAAAAAAC8BAABfcmVs cy8ucmVsc1BLAQItABQABgAIAAAAIQBoORe0OxoAAH20AAAOAAAAAAAAAAAAAAAAAC4CAABkcnMv ZTJvRG9jLnhtbFBLAQItABQABgAIAAAAIQBztzj82gAAAAUBAAAPAAAAAAAAAAAAAAAAAJUcAABk cnMvZG93bnJldi54bWxQSwUGAAAAAAQABADzAAAAnB0AAAAA 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SyUTvwAAANsAAAAPAAAAZHJzL2Rvd25yZXYueG1sRE9La8JA EL4X/A/LCL3VTYVqia4SxNdNtJZeh+yYhGZnw+5U03/vHgSPH997vuxdq64UYuPZwPsoA0Vcettw ZeD8tXn7BBUF2WLrmQz8U4TlYvAyx9z6Gx/pepJKpRCOORqoRbpc61jW5DCOfEecuIsPDiXBUGkb 8JbCXavHWTbRDhtODTV2tKqp/D39OQMfXGynx+z8s5aik22IvPs+7Ix5HfbFDJRQL0/xw723BiZp bPqSfoBe3AEAAP//AwBQSwECLQAUAAYACAAAACEA2+H2y+4AAACFAQAAEwAAAAAAAAAAAAAAAAAA AAAAW0NvbnRlbnRfVHlwZXNdLnhtbFBLAQItABQABgAIAAAAIQBa9CxbvwAAABUBAAALAAAAAAAA AAAAAAAAAB8BAABfcmVscy8ucmVsc1BLAQItABQABgAIAAAAIQCbSyUTvwAAANsAAAAPAAAAAAAA AAAAAAAAAAcCAABkcnMvZG93bnJldi54bWxQSwUGAAAAAAMAAwC3AAAA8wIAAAAA 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i0CCwwAAANsAAAAPAAAAZHJzL2Rvd25yZXYueG1sRI9Ba8JA FITvgv9heQVvutFAaKOrqCB6KTRp6fmRfSax2bchu5rk37uFQo/DzHzDbHaDacSDOldbVrBcRCCI C6trLhV8fZ7mryCcR9bYWCYFIznYbaeTDaba9pzRI/elCBB2KSqovG9TKV1RkUG3sC1x8K62M+iD 7EqpO+wD3DRyFUWJNFhzWKiwpWNFxU9+Nwrsoc0+4ts+/h69wfd4GZv8dlZq9jLs1yA8Df4//Ne+ aAXJG/x+CT9Abp8AAAD//wMAUEsBAi0AFAAGAAgAAAAhANvh9svuAAAAhQEAABMAAAAAAAAAAAAA AAAAAAAAAFtDb250ZW50X1R5cGVzXS54bWxQSwECLQAUAAYACAAAACEAWvQsW78AAAAVAQAACwAA AAAAAAAAAAAAAAAfAQAAX3JlbHMvLnJlbHNQSwECLQAUAAYACAAAACEA24tAgsMAAADbAAAADwAA AAAAAAAAAAAAAAAHAgAAZHJzL2Rvd25yZXYueG1sUEsFBgAAAAADAAMAtwAAAPcCAAAAAA== 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6GMHswQAAANsAAAAPAAAAZHJzL2Rvd25yZXYueG1sRE/Pa8Iw FL4P9j+EN/A2U0VUqlHcQBD1ohPE2yN5tt2al9rEWv3rzUHY8eP7PZ23thQN1b5wrKDXTUAQa2cK zhQcfpafYxA+IBssHZOCO3mYz97fppgad+MdNfuQiRjCPkUFeQhVKqXXOVn0XVcRR+7saoshwjqT psZbDLel7CfJUFosODbkWNF3Tvpvf7UKmi/Z/mq7fvB2cNnp4+myua+GSnU+2sUERKA2/Itf7pVR MIrr45f4A+TsCQAA//8DAFBLAQItABQABgAIAAAAIQDb4fbL7gAAAIUBAAATAAAAAAAAAAAAAAAA AAAAAABbQ29udGVudF9UeXBlc10ueG1sUEsBAi0AFAAGAAgAAAAhAFr0LFu/AAAAFQEAAAsAAAAA AAAAAAAAAAAAHwEAAF9yZWxzLy5yZWxzUEsBAi0AFAAGAAgAAAAhADoYwezBAAAA2wAAAA8AAAAA AAAAAAAAAAAABwIAAGRycy9kb3ducmV2LnhtbFBLBQYAAAAAAwADALcAAAD1AgAAAAA= 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WDaQxQAAANsAAAAPAAAAZHJzL2Rvd25yZXYueG1sRI9Ba8JA FITvhf6H5RV6KWaTFlSiq0hLSb2ZaAveHtnXJDT7NmS3Jv57VxA8DjPzDbNcj6YVJ+pdY1lBEsUg iEurG64UHPafkzkI55E1tpZJwZkcrFePD0tMtR04p1PhKxEg7FJUUHvfpVK6siaDLrIdcfB+bW/Q B9lXUvc4BLhp5WscT6XBhsNCjR2911T+Ff9GwVQOcbnNtj+UveSb7/yje9vNjko9P42bBQhPo7+H b+0vrWCWwPVL+AFydQEAAP//AwBQSwECLQAUAAYACAAAACEA2+H2y+4AAACFAQAAEwAAAAAAAAAA AAAAAAAAAAAAW0NvbnRlbnRfVHlwZXNdLnhtbFBLAQItABQABgAIAAAAIQBa9CxbvwAAABUBAAAL AAAAAAAAAAAAAAAAAB8BAABfcmVscy8ucmVsc1BLAQItABQABgAIAAAAIQALWDaQxQAAANsAAAAP AAAAAAAAAAAAAAAAAAcCAABkcnMvZG93bnJldi54bWxQSwUGAAAAAAMAAwC3AAAA+QIAAAAA 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U1UgwgAAANsAAAAPAAAAZHJzL2Rvd25yZXYueG1sRI/dagIx FITvC75DOIJ3NVGxP6tRWlHwrq31AQ6b42Zxc7ImUde3N0Khl8PMfMPMl51rxIVCrD1rGA0VCOLS m5orDfvfzfMbiJiQDTaeScONIiwXvac5FsZf+Ycuu1SJDOFYoAabUltIGUtLDuPQt8TZO/jgMGUZ KmkCXjPcNXKs1It0WHNesNjSylJ53J2dhvfv2yR9uU95CtO9sWtSq+NEaT3odx8zEIm69B/+a2+N htcxPL7kHyAXdwAAAP//AwBQSwECLQAUAAYACAAAACEA2+H2y+4AAACFAQAAEwAAAAAAAAAAAAAA AAAAAAAAW0NvbnRlbnRfVHlwZXNdLnhtbFBLAQItABQABgAIAAAAIQBa9CxbvwAAABUBAAALAAAA AAAAAAAAAAAAAB8BAABfcmVscy8ucmVsc1BLAQItABQABgAIAAAAIQBlU1UgwgAAANsAAAAPAAAA AAAAAAAAAAAAAAcCAABkcnMvZG93bnJldi54bWxQSwUGAAAAAAMAAwC3AAAA9gIAAAAA 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gV7swwAAANsAAAAPAAAAZHJzL2Rvd25yZXYueG1sRI9Pi8Iw FMTvC36H8ARva+ofVqlGEUUQXFisXrw9mmdTbF5KE2v99mZhYY/DzPyGWa47W4mWGl86VjAaJiCI c6dLLhRczvvPOQgfkDVWjknBizysV72PJabaPflEbRYKESHsU1RgQqhTKX1uyKIfupo4ejfXWAxR NoXUDT4j3FZynCRf0mLJccFgTVtD+T17WAXH79f2Gnayne6OPC3N5eeQaanUoN9tFiACdeE//Nc+ aAWzCfx+iT9Art4AAAD//wMAUEsBAi0AFAAGAAgAAAAhANvh9svuAAAAhQEAABMAAAAAAAAAAAAA AAAAAAAAAFtDb250ZW50X1R5cGVzXS54bWxQSwECLQAUAAYACAAAACEAWvQsW78AAAAVAQAACwAA AAAAAAAAAAAAAAAfAQAAX3JlbHMvLnJlbHNQSwECLQAUAAYACAAAACEA8oFe7MMAAADbAAAADwAA AAAAAAAAAAAAAAAHAgAAZHJzL2Rvd25yZXYueG1sUEsFBgAAAAADAAMAtwAAAPcCAAAAAA== 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eZlKwQAAANsAAAAPAAAAZHJzL2Rvd25yZXYueG1sRI/RisIw FETfhf2HcBd801SRKrWpuAuygijq7gdcmmtbbG5Kk631740g+DjMzBkmXfWmFh21rrKsYDKOQBDn VldcKPj73YwWIJxH1lhbJgV3crDKPgYpJtre+ETd2RciQNglqKD0vkmkdHlJBt3YNsTBu9jWoA+y LaRu8RbgppbTKIqlwYrDQokNfZeUX8//RsEx5p/KdUf+0j7eR7uFufLBKDX87NdLEJ56/w6/2lut YD6D55fwA2T2AAAA//8DAFBLAQItABQABgAIAAAAIQDb4fbL7gAAAIUBAAATAAAAAAAAAAAAAAAA AAAAAABbQ29udGVudF9UeXBlc10ueG1sUEsBAi0AFAAGAAgAAAAhAFr0LFu/AAAAFQEAAAsAAAAA AAAAAAAAAAAAHwEAAF9yZWxzLy5yZWxzUEsBAi0AFAAGAAgAAAAhADN5mUrBAAAA2wAAAA8AAAAA AAAAAAAAAAAABwIAAGRycy9kb3ducmV2LnhtbFBLBQYAAAAAAwADALcAAAD1AgAAAAA= 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qWhl2wwAAANsAAAAPAAAAZHJzL2Rvd25yZXYueG1sRI9PawIx FMTvhX6H8Aq91WwFra5GKYLQHkTqH7w+Nm83i5uXJUnd9dsbQfA4zMxvmPmyt424kA+1YwWfgwwE ceF0zZWCw379MQERIrLGxjEpuFKA5eL1ZY65dh3/0WUXK5EgHHJUYGJscylDYchiGLiWOHml8xZj kr6S2mOX4LaRwywbS4s1pwWDLa0MFefdv1UwXSOVh+b4mxXd5jjyJZttf1Lq/a3/noGI1Mdn+NH+ 0Qq+RnD/kn6AXNwAAAD//wMAUEsBAi0AFAAGAAgAAAAhANvh9svuAAAAhQEAABMAAAAAAAAAAAAA AAAAAAAAAFtDb250ZW50X1R5cGVzXS54bWxQSwECLQAUAAYACAAAACEAWvQsW78AAAAVAQAACwAA AAAAAAAAAAAAAAAfAQAAX3JlbHMvLnJlbHNQSwECLQAUAAYACAAAACEAqloZdsMAAADbAAAADwAA AAAAAAAAAAAAAAAHAgAAZHJzL2Rvd25yZXYueG1sUEsFBgAAAAADAAMAtwAAAPcCAAAAAA== 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YWnfxAAAANsAAAAPAAAAZHJzL2Rvd25yZXYueG1sRI9Pi8Iw FMTvC36H8ARvmipSl2oUkS6IB931D14fzbMtNi+lyWr105sFYY/DzPyGmS1aU4kbNa60rGA4iEAQ Z1aXnCs4Hr76nyCcR9ZYWSYFD3KwmHc+Zphoe+cfuu19LgKEXYIKCu/rREqXFWTQDWxNHLyLbQz6 IJtc6gbvAW4qOYqiWBosOSwUWNOqoOy6/zUK7KndyEmcp6e02qX6/P0cp9unUr1uu5yC8NT6//C7 vdYKJjH8fQk/QM5fAAAA//8DAFBLAQItABQABgAIAAAAIQDb4fbL7gAAAIUBAAATAAAAAAAAAAAA AAAAAAAAAABbQ29udGVudF9UeXBlc10ueG1sUEsBAi0AFAAGAAgAAAAhAFr0LFu/AAAAFQEAAAsA AAAAAAAAAAAAAAAAHwEAAF9yZWxzLy5yZWxzUEsBAi0AFAAGAAgAAAAhAB1had/EAAAA2wAAAA8A AAAAAAAAAAAAAAAABwIAAGRycy9kb3ducmV2LnhtbFBLBQYAAAAAAwADALcAAAD4AgAAAAA= 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791207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C1BA9B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+N/4uBoAAH+0AAAOAAAAZHJzL2Uyb0RvYy54bWzsXc1uJEdyvhvwOzR4NGCxq6p/CY0WhqQV DMi7AkTD5x6yhyRMdtPdPeLIp9310QvswQ9gPcIC9toDyasF9gk4b+QvMjOyI7oiqlLiaACPG14r OazglxFfZmVGRkZmffizV3e3g6+Wm+3NevXspPpgeDJYri7Wlzerq2cnf3/+87+enQy2u8XqcnG7 Xi2fnXy93J787KO//IsPH+7PlvX6en17udwMALLanj3cPzu53u3uz05PtxfXy7vF9oP1/XKFhy/W m7vFDv/cXJ1ebhYPQL+7Pa2Hw8npw3pzeb9ZXyy3W/z2k/jw5KOA/+LF8mL3yxcvtsvd4PbZCXTb hf9uwn+f039PP/pwcXa1Wdxf31wkNRY/Qou7xc0KlWaoTxa7xeDl5qYFdXdzsVlv1y92H1ys707X L17cXCyDDbCmGh5Y89lm/fI+2HJ19nB1n2kCtQc8/WjYi1989cVmcHP57KQZnQxWizu00eO/vfnV m395/BP+7/cD/HZ3s7ulX3/z+PrNr/Hgj4/fP347QPH68b/w3z88/sfj94PHb/Hb7/D/f3zzG8j9 BnLf4c/f/Br/e/wDAP/18X8eXw8e/4Qff4cfv4cA/u7xuze/DUjfPv4+CeCX/zl48yv8+78BFv8s CAOPRKjNHu6vzqD6Z5v7L++/2ETi8ePn64t/3A5W64+vF6ur5d9s79H+6JX0F6eHf0L/vop/P3j+ 8HfrS5i4eLlbh2Z89WJzR6hooMGr0Fu+zr1l+Wo3uMAvJ7OqrmfoVBd4Nmpm86qO3eniGn2u9WcX 15+mPxw1Y7BKf1VPx0G3xVmsMCiZlCIj8U5s982+fVqzf3m9uF+G3rQl7rjZx7nZ/z204Gu022tq kje/GzRBPdIDf8BMbzPNn17e7L5Y36x20IxJFqL0d1s0z4+jdzaubZIWZxcvt7vPluvQQouvPt/u 4lt8iZ9CV7hMHfkcjfPi7hYv9F+dDqaz0eBhQKhJmoUqITQcXA9So+BdzjjQJOMAwcZphJCDg2bP OK4+aJAsNHKAJkLGBZoKIQcHo3Oua1JPbcPmQsjBqRTTw7ENVBVQjZdor9LURZJkz8Z2q1WSbte6 SvJdNbWDJRn3sQooryTno8nMoaqA9FqSPh45SHUB6bUk3UeSpFfTuc1ULVl37asl63U9cbAk6z5W Aeu1ZL2pKpv1uoD1RrLezIc2UlPAeiNZ95Ek6/W0spmi2Tu/yQ3eCHOow3i+l8I452BJ1l2uGsm6 j1XEe1PA+0jyXo2dwXxUwPtI8l43jc3VSPLuDHsjybqPVMT6SLLu21fE+kiy7mMVsD6WrDt9fVzA OU3muX9OJzbl4wLKyXXqBypifCwZ92wr4nss+faQHLZPydFInsvimp2Zi1er9Dv8NIA3S+4nOTf3 6y25luTawIE8j24XXKJXK3rqCIN8Em6Ss9ktDIJJmD3TbmFQSMLTImSwRMLzImFyKUgaTgO5730m kt8QxMuMJN8giJeZWSU7qzJDaY4P6GWm0kRO4piqS0yl2TqIl5lKE3IQLzO1TqbWZabSxBrQy0yl 2ZPEMT+WmEpTZBAvM5VmwSBeZmqTTMVUVqRMMhWzVYk4TVikDKakIvFkKuadIvFk6qjMVJpdgjJl ptIEEsTLTKVZgsQxE5ToTpNBEC8zlYb8IF5mKg3rQbzMVBq7g7gyNY43aQjeIIxwGEDanAwQQHpO 9mJQXuxo5OYfBw/PTsLy9Tou8en3d+uvlufrILGjARyrtlBvCEGhtv3z25WUCzjQj+X4KZf3Cg19 LjYAP+ZSix1KXdyut8tgyV6N+BdY6hSpiZWakuN6uUz1J6kZtyQ/5lJXitVYpzmHyjGKbw7WEErN vbn8t1EDrIGUHD/lUkthLdSpJ9eKdU6RXHnzwDtXenr2YHWh5NgOLqM9LIVVRqeeWF8EtH34inG4 THhJu1K5crvh0yp7PLvhkys51o/LqCdL9enJtZbKldujW8ezZhpHtkNYbUwS6tMx1lgmdVghv18Y tmjkC95ZHgJp5BTxue369uby5ze3tzT0hbD+8uPbzeCrBQLyz6+q4NPevrxD/DX+bjYeDrm+LB5q UEi3Kxpko0usHuS/eXIV95vt7pPF9joChUrorVicISq/ugw/XS8Xl5+mn3eLm9v4Mxi4hTeOYG6M f8ZI7vP15deIhWKvBCHp6/Xmn08GD9h3eHay/aeXi83yZHD7tyvEUefViByHXfjHaDwl33AjnzyX T1Yv7z5eg0mMAovVBVCfnez4x493cZ8DGw1onM9XX95fkGCYgmDa+at/WGzuB2Ql/ghB7V+sOUK8 OOOoKrVwlk0mRUPSPxCffleBanT+tD9hBKrDwPqTB6qr4USMJ4sz3gqohxO0gBXR1y8D0yqWfPsg Mxo6L2wJEGvkgBt62l5MLrb9IJzAquZTWpJaWHK9XU2cgB5G2qxXNZ95WHLJXSGsaQbS0YZ7rNmU As6WXnLRXY2dMBVmaIE1ooCQhSWX3RjubL1U/BqsUvzMAlMR7Go0ddDg3+5Vmwwp3GGiKf4rh38V xq6mY4rzmmiyBXxLVRNMQoDdRFNtUDeOpaoROiyVrVB5ltJYt+dtXHlNqkLaFYK5Zl9TQe1qXNG2 jWVprVph6LSpCmtXmKQ8tKJWoEX23tK6mXtoshW8zqti29WoooCmaahsBLeDqPh25aumItyeairE XdELY6tGblrmA0Of2aAqxl3RuOCAFTUBLf5zlbOp1zt0mNsZPhr1GgwxkjqaFbUAzf8FmqlQd+1o pmLd05k3qahgN94Uk38V7Z5V3huAiMRefbebqXD3uPI6xki+AF4UXrI/rb1RY1REvgp4+3r94Jj3 qPG4/8FR79HEY2tcRL2Ke1duzx8XUK8C3w22BO1+Py6ifiL7va8XuVr59XC6xETOwDNv/iVnrhdJ uT+1N0xMipifyDGnqryZfCKZr9Ha5utIoYysvW+jpL6aO/P4VFIf9tasCQRhgX2NVe0M01PJPYTs LjGV3GPvOpuIJcdxP8TY8Dnuh7i7W+hwFMGFI4e1EsUfujfDYujoHCkIReJ4ZwN6WTj5uB/iNdNx P8Rj5v/Afkh4qax9aJq06fXArFzyNtHEHMTL3tVJelcxvRahp3cVE2iROGbQoAyH77sHDpokSTxH x3vEk6mY6YQycXh6wsZSmJgHHTtLFKMJiiIKk2r2AsoRCzb17WAg1TpyVSPwHq3hqDOXMZROwaZU OZPKAlyy4AzeRKiaew4LcJkFGZHNYQGOQ8vds/RH03nsOYim9nBQIQwVFYH33G0aLXmhMdY03YIz WimVCE5nqeq8i8umcZnNgX9JZGE91Klj225G6iALcZuIXnGbeR0GQcKkSN7AZ3wuWeO0r9pL1oT8 xRKyEKuKWuZ5nqvkMlU9GSZW+wUP7WakDrJGKf1i3ssVAliJ1p4ejthUFITina1bLjiLlvWyj0BW GfstswuoQvAogOf3xe1WTXq18D50EoDgVpm6Tdq37iWgpWOBXcOUYoCIQtTWtYveV+rceXZkdC5T l60pmFPyEiDqVSbY0pFr9Ls2gmARm4c3z6x5mpZz3gxjc5msQiCsSNn5rKxVWwpyfb5Nk4ONb88k hMaCqvEMByZphuYymjSbl71XiI4VWX6oHtfmG4SQVEDmPVLPoMkwcspyjMxltAfRsjI905vc9zod ase1+fY0FC5Ez2c9PXsQP1NyjMxltGdMwbSC9wghtCK5Q+24Nt8exK2Unp49NcXEhN2MzGW0ByG1 Ij3r5O70tc+hdlybb0/sx32tk6YbFmNYLqMxNfuQeT7g51xGORyrKjIaAbQol919xuEy4RXKJSMQ JOuchArFUk9EmKwTLSWy9InRlhd6C9KSuubHMindpMwVdwGMfcekjmNSxzs6fYhh2Evq+PM30b+w szroNVBPONum97RhM0xDbwW3AzD7NA6MSyGJY85ph3wMVCY0FedwTGh/Mg518iwhXuQctafdi1iZ lMDolyWwsWqBYJbLInParmujYGLPIrRV19YE1mYJBwTeThZx7EELZpG9PRhF3rMo/pMDN9S7ELZB S1Gf2/sFcZKiDSThDuwf8/gcxQgEYrmH8lMuo1Qc4XuEDmpkhOM8cEzue/fJffDkOuaB4PWo0R65 pG/9GHpTpbMvKRq6nxgmNGNQeh+Wf9H/etrMMKIUHQIN04+d24fj6hjWQ33e5AAEG0dODzPaPm7j yOnBxZEzhIOjZwhKTDDsknPEnM76tvVBB8jTyCQk8xk4aIUs5OCoTL6JS7SchR2m1Un00cxrMsn1 hLbX27apDL7xhHIIDOPUQfSpgyTpHocZ2UIq4FsfQw/pAxZSAeMqa8/lSeXsOTypjL0m5FoYOql8 PTSwxbjK1ovHoS0k2b/HlM7QbjuVqdd4PFG0MfdMXBBhIskuPho6vUAdQR/b1qkUvVFILzWso4BJ 1sl5W1R+XlNTQoqFJPu4hyQHFLft1AF0p+1UYl7lvS06L89uO52WN/cGS9nHa2e0hEeVuaw8JJ2R Rzkt7f6kEvIQ9rUZV/l4OKFuIknG65FjncrGc9pO5eJVIVvc6AUqFc9Dkn3cbTudiWe3ncrDo/WL oVErCa9Ntzp3Hq59sHBk/3bUkWSHVGILR44n9vStcu9COqaFI0eTkI1pGCaZDrdQWECyaztNprPu nP6ocu48ILludVqslXEXDXv/VotuvgSaDX7k8Qw8H97i+wzIiyBicri0O7kihYiPOV+tiyGOZ+C9 NKvjGXiPGfsMvDuGvZWcryfH02i+CwG1iR1QIx8KIwrO2ccluxdSCzgk2J17UCyGyRtoeWLjuBqX KdyXUoR6xQ6MYBSO0rUDiViBBQUw1XbbjYVoEMz5aYzNZdQUq8wSg0ZpW6zHoJZ2XJlvEBYTQYF8 MYbXkHwsPd9CwdhcRoOwiAt4cA0jQfyYyyiGFVoUYx75MZcsFtF67MbaqoTFlq1cmU8PvOyAnCdO jx4sW6Jgdz/PYj1bjSljBSe3uljEuqTEbiw6isQObe2nJ+LyxrTLTdxe7d6qTVlaPJ5w3VzG/lCW R5KyUno6Tbo+oUdKW8jacIfBMHvczj1u576j7Vy87F4YfxCvTbKj+DSEqCflu7nTNJzjnBSNRPug Pb2uFLPncexJIXtaF8fcMBmMlxE22vsMVUkBqLAPG1HEr40hYw8UMmphyMgDLavbEDLsYELIqLFt iYw4ZEvev2X5k51O6lTYxJ2ZLmecRHrnmjhfc7fkAZvLOI3EQb1bRlfHf38c+I/7t+98/5bOdnkD /5+/wVOMzGp8/0n2b3lxEarbTwQzOrf6Fi9nAR6GYUIN8429fVuNnWO7ckpwkeSkUGGXN5+OlZOL nBhmYSfB0EnODcgOtZHk/DDF7RymdXKKcJFkVNq1Dl7Cflb0eFIbubMqXBlrUH44BacMWMkTjdm5 PlcpOlmQpWgKtJAU5W43kJy75knOx/EaacO8ItL1Xu6EnASjJ+Bwz95AtwHVbq5Lu9rNdchSu7lj 8GBqpXZzPSRJ+yTswRr2qSvFPSTJOg6dODoVsU4r+txhmnCY39KqiHW1o4vUcFsvtaNbN46Nak/X 5V3duOIhSd7rebhgvt1H1Z6uhyR5H9VOX1B7uh6SZL0KFzUZrNNxhdw2Fe6sMl9nddFKBT7NHqp2 davaG4zlIONypfZ1Pa0k6+FmIMNAta3rAUnS6Uou2zzZ2T0kSXrIOrFUkpx7lLe2dQ0gta3r8a02 dj2WvKtV3r+FjRurR8thDXzcbzzuNx7v3G7tlVIyDr0deWuhe9M57dmc59PaPeIYfwM6B9x7xNOr iog5hcPCG03xLPyVdfHCW7lz+8nxEBq+uy4jCM9BApZDySovBL+XZPs5osFlCrAXHpXFOibQn9x4 WMo4XCY8skBpyM85ktLeY4NfHP6mL9TDNrEcI3OpNcgU8WMuoxgWCUUGjdL2bK/hB0Zwbb7ZcCaL zIaLruQYmctoD5/57tMTrnWR3XyiEo5x6mpcH5eJxwMr+KlvN9w5ZY/XheHYKjlG5jLWD6c1SMEt 7dQTDmmUQ0poHBAYh8uId6gdP/XtSYd5uXrPHLo/hN4MlmNgLmP1aXu4x5jUdbstOdCL62FD8Aof t7KOW1nvZiuLZhkvojnAQzegSa+qCnUWb2Xhbt/4moQXTsQvaVih+CWuuk0jwZP2ssI6F5jQVIXJ xJKZ1oGpNiki17jjeVjFt3EO42gGjlzhYv+OFqZtHBlFC9ebGkByhTuDkAkkF7hVuN/XQMJQlwMG UMZGkitcYNgkqcDltHGUUjdJI6Hc5FtFLuOpGIMoFbkMx3QM+/QZlPgNyzbn+gwKRYstKMk6vA2b K7qnIjMarvS1oCTtTbg31zJQ8o5Ed1MrFbisw9XiBpQKXDYUoje0UpHLKn5Mr82Vilx6HVQdRJmH j9YZSLKrh3xvSynJevhmnQEkOffeYUm503bqEIrAwQz8np3qdZdX0fU5xk3e/7jJ09fAeBFpDUwv rXW0W0zqqMvztjGfFnjbOduF72hiJ5nL6JRjLoxrh54bxWiEDIvf7FkwDpcRD9NYkMuXnvFjLtNa IEVIelJpx+nCy3glAThhFC4jGi9key7PwrQRdMtxE0bhMqJhSghifZdW8beNugnm6wW7c0jhCvWu n3TvYJ2Pa55jFse7z+KAf++veUJXVyubnyKJox6nK8kOFkE4m48VWcjiwC3qMR7ypFVQVYXt34Db sRKqJnSQr451emshAoEXbGHJ1RBQbCy5HurAkm6iiyXdxKoe0fLD0guDYfbO63Ae27BRuooVlqcO lnTPcUGsbaNaFnWRj2bOmrnsq5XRLHxQ2LJSLY3C5ma7IdXKaF6TS2xCSfY9KEn+PCR1mFCSfJcv Rf4wnBU1wRT74Uy10ZJqdVQNh7QSsdDU+qhuarst1QJpPqOdZRNMdX68bvaLJHv/HOtXB0zyn5If 2o2pjuv7/YLcntzJnMZU+R3T8MEf00jJvwOl0jumM0rvsKBUfocHJWMws5D/YEIp6uMHl9psqS/q zMJlGSaYoj5+HsYAk51/NnQHREl9HT+3ZIDJ3t8BJsnHbdZ2D1N5Hn5LqkQPh351fH9cU+jKYqyd 59E2kXzl3Acn4atNJpQk39NKUj8deu+jOsFPuTPm+6g+Hj8J956Yeknqq7nzcqt8j0n4opcFplI+ cC+brZnK+fAZU1kfKfmnTT9dvJjp91tSfVLHoV8d6m/G3gxC+065Rg9K9vsRAlR2/6Kjj31Q6mD/ OGR1WtSro/3pw31ttujgVa5w7E6S6nx/hQRJs4fR9cF7sKE3HNLOUhZLnyc0NJN9P6aWmWZK8lNK rQEm6fdbklacWTOnJdUndaqpN+HS7nMvlCSfnDW7U6hP6nhaSeob3CziQCnqcR2T2Y70qdmse9O4 Jirq40cT29RPFfXuyEoX4uY6K7i3pmb0BYQsVY+8N5IO62WxCqF6G0zS77cknbvNYA799NFvIWOT TxEIIWTrJKl3fSb6vEAvkuSdCHWUUrx7DgWlKOQKq5E3Pc4V7/Hjku0egfsLJZjXvXBdrxBzwSTz 4QtX1ihBW/N7/eOXJQ3FJPle36JwXoYS3eEYQ7fzmWh9iGDZeY5EdmdL0QIwiPP54x5xNH8Q57Be jzhaOIhz1lKPON6hIM75Dd3itBgj8Xxku0c8mZo/Z9Ejnkw9ft/qcO+CbhYj3nMIuJtIuj4siJe1 Kq0ySDwmB8RdhY78vf/3uYfu1lu6Ev08f4+nu5nSxzjOc/pcj3hq1Xj7Zm8zvZW7TlxT37/vW7mm TtOwlDd9upuJfEt6m7BrE4O9PeKpVeEeloinL2SdwwEsEk8jcLwwvLfPkJdHusORK0JPpuZds25T Z8nUWZmpKWv0HD5XiTLkdJHu+SMI3cqkfbBzOE5F6MlUOEdCPBL6hG+iBVcupCHDWbO2YCneHOxC QDnV7O3DRixQkKKoUI435biMG4o/QDB94wRLt1Q5I3GZEBFiD1r2fmWtbQ4j8cah3GiO6IiGBnBO 5/QIQAhcyTEylxEN0e0g1fc9OASuo0k5x55xuEy2IyYdBXF+LfYNFuAyVZz6f40W7ZaDA07N2JMO fEgL1+YTiQhiQO4jEoFeJcfIXKZmSenAdf74Gj/nMslRTJHsgefbZTeCpVGub+s/y/F2GtfHZaz3 0Fp+6vODYJqy2+toiOApOUbmkuuP4x2lTXfZjUhlQEMosluOv8qWB3Ouj8tYL2vXl6Z9aC2j+Pwg rqTs9vhB+E/JMTKXUU9E9qLd+WuP/JzLJJdea0TlOvkZDxmP5xfG4TLicbI7YmmdeIfWMorPD0Is ym6PHxpO6Y3g95CRuYx6IsgV+UG8vav/IH6V5HhuYhwuEx5fEp9PAfFzLqMcok4RD6kzXfUeWsso Pj9lvYdiP73kIN4TlewZfBDKiXJ5DcpqchmNps9tUq1Vjxx/9Sgv9hmGywinLeVnzAxm5uN5gON5 gHd0HgCjiJ8bE/y6nzw3pkmuz0FqzJQioG/xfpNpSGYhVIxbMuVFRW3nYZMuruakENYPOewJDIST DSQonIVwcRfF3dtIGEqykIskA7YuEgavPdKU9psMnWS8FtrYOsEXyUiTmkLSBpIMlbtIKh/Gp7yI c5UN42NJ1vGVO9tClQ4zwV3fponqoMCILh0zGpAOGGa2pjjJb0NJ4vEdPAdLMj8NXyowmCdfKNfo YpEnlKVG4WIEA0unwngdQqXC4Asyto36rICLJXu8S72658SjXuXB+FCSehdKMj9CCpvZiq0jA0Z/ UGkwk/B9D4P3dhZMe2hQd5xUY0cndceJ+yKqJBjazbF0UsOM137qyxUuU94tJ3BnjocrFqvWIf3j xpB3BQCNPXC2j5fgt/rMW7kE/8lhSRpIui5HwEwdV0s52OotdQMSmjpdcurGJIvlCr8rDBcnaJgG c7/eliW8WOMyLujaFvNzXtS145aYvYIO+du3Lkk0B4XFZ3eEA95DkRw8gyLjMesXybUMYdu5jBy5 Yj5FmGuCBhwJ8RjCnKvkuGIuowKYT4vsiavzvq5xqBvXxdagTx1X8cdVPB2avzp7uLoPV99cbRb3 1zcXnyx2C/nvcCLmbFmvr9e3l8vNR/8rAAAAAP//AwBQSwMEFAAGAAgAAAAhAHO3OPzaAAAABQEA AA8AAABkcnMvZG93bnJldi54bWxMj0FLw0AQhe+C/2EZwZvdpEJTYyalCgoeTS1et9kxCWZnQ3bT Rn+9Uy96eTC84b3vFZvZ9epIY+g8I6SLBBRx7W3HDcLb7ulmDSpEw9b0ngnhiwJsysuLwuTWn/iV jlVslIRwyA1CG+OQax3qlpwJCz8Qi/fhR2einGOj7WhOEu56vUySlXamY2lozUCPLdWf1eQQ9ll4 fvhOX/a36bTebSN32buuEK+v5u09qEhz/HuGM76gQylMBz+xDapHkCHxV89eki1lxwFhdZeCLgv9 n778AQAA//8DAFBLAQItABQABgAIAAAAIQC2gziS/gAAAOEBAAATAAAAAAAAAAAAAAAAAAAAAABb Q29udGVudF9UeXBlc10ueG1sUEsBAi0AFAAGAAgAAAAhADj9If/WAAAAlAEAAAsAAAAAAAAAAAAA AAAALwEAAF9yZWxzLy5yZWxzUEsBAi0AFAAGAAgAAAAhACv43/i4GgAAf7QAAA4AAAAAAAAAAAAA AAAALgIAAGRycy9lMm9Eb2MueG1sUEsBAi0AFAAGAAgAAAAhAHO3OPzaAAAABQEAAA8AAAAAAAAA AAAAAAAAEh0AAGRycy9kb3ducmV2LnhtbFBLBQYAAAAABAAEAPMAAAAZHgAAAAA= 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+aWQwwAAANsAAAAPAAAAZHJzL2Rvd25yZXYueG1sRI9Ba8JA FITvBf/D8oTe6qYWa0ldJYhVb0Vr6fWRfU1Cs2/D7lPTf+8KgsdhZr5hZovetepEITaeDTyPMlDE pbcNVwYOXx9Pb6CiIFtsPZOBf4qwmA8eZphbf+YdnfZSqQThmKOBWqTLtY5lTQ7jyHfEyfv1waEk GSptA54T3LV6nGWv2mHDaaHGjpY1lX/7ozMw4WI93WWHn5UUnaxD5M3358aYx2FfvIMS6uUevrW3 1sDLBK5f0g/Q8wsAAAD//wMAUEsBAi0AFAAGAAgAAAAhANvh9svuAAAAhQEAABMAAAAAAAAAAAAA AAAAAAAAAFtDb250ZW50X1R5cGVzXS54bWxQSwECLQAUAAYACAAAACEAWvQsW78AAAAVAQAACwAA AAAAAAAAAAAAAAAfAQAAX3JlbHMvLnJlbHNQSwECLQAUAAYACAAAACEAZvmlkMMAAADbAAAADwAA AAAAAAAAAAAAAAAHAgAAZHJzL2Rvd25yZXYueG1sUEsFBgAAAAADAAMAtwAAAPcCAAAAAA== 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p/vtwQAAANsAAAAPAAAAZHJzL2Rvd25yZXYueG1sRI9Bi8Iw FITvwv6H8Ba82VQDIl2j6MKiF2Gt4vnRvG2rzUtpotZ/vxEEj8PMfMPMl71txI06XzvWME5SEMSF MzWXGo6Hn9EMhA/IBhvHpOFBHpaLj8EcM+PuvKdbHkoRIewz1FCF0GZS+qIiiz5xLXH0/lxnMUTZ ldJ0eI9w28hJmk6lxZrjQoUtfVdUXPKr1eDW7f5XnVfq9AgWd2qsbH7eaD387FdfIAL14R1+tbdG g5rC80v8AXLxDwAA//8DAFBLAQItABQABgAIAAAAIQDb4fbL7gAAAIUBAAATAAAAAAAAAAAAAAAA AAAAAABbQ29udGVudF9UeXBlc10ueG1sUEsBAi0AFAAGAAgAAAAhAFr0LFu/AAAAFQEAAAsAAAAA AAAAAAAAAAAAHwEAAF9yZWxzLy5yZWxzUEsBAi0AFAAGAAgAAAAhALmn++3BAAAA2wAAAA8AAAAA AAAAAAAAAAAABwIAAGRycy9kb3ducmV2LnhtbFBLBQYAAAAAAwADALcAAAD1AgAAAAA= 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m+BYxQAAANsAAAAPAAAAZHJzL2Rvd25yZXYueG1sRI9Ba8JA FITvhf6H5Qnemo21aEldpRUEaXtRC+LtsfuaRLNvY3Ybo7/eFQoeh5n5hpnMOluJlhpfOlYwSFIQ xNqZknMFP5vF0ysIH5ANVo5JwZk8zKaPDxPMjDvxitp1yEWEsM9QQRFCnUnpdUEWfeJq4uj9usZi iLLJpWnwFOG2ks9pOpIWS44LBdY0L0gf1n9WQfshu722nxf+fjmu9HZ3/DovR0r1e937G4hAXbiH /9tLo2A4htuX+APk9AoAAP//AwBQSwECLQAUAAYACAAAACEA2+H2y+4AAACFAQAAEwAAAAAAAAAA AAAAAAAAAAAAW0NvbnRlbnRfVHlwZXNdLnhtbFBLAQItABQABgAIAAAAIQBa9CxbvwAAABUBAAAL AAAAAAAAAAAAAAAAAB8BAABfcmVscy8ucmVsc1BLAQItABQABgAIAAAAIQAjm+BYxQAAANsAAAAP AAAAAAAAAAAAAAAAAAcCAABkcnMvZG93bnJldi54bWxQSwUGAAAAAAMAAwC3AAAA+QIAAAAA 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CCbNwAAAANsAAAAPAAAAZHJzL2Rvd25yZXYueG1sRE/LisIw FN0L/kO4ghvRVAWVahRxGBx31he4uzTXttjclCZjO38/WQguD+e92rSmFC+qXWFZwXgUgSBOrS44 U3A5fw8XIJxH1lhaJgV/5GCz7nZWGGvbcEKvk89ECGEXo4Lc+yqW0qU5GXQjWxEH7mFrgz7AOpO6 xiaEm1JOomgmDRYcGnKsaJdT+jz9GgUz2UTpYX+40X6QbK/JVzU9zu9K9XvtdgnCU+s/4rf7RyuY hrHhS/gBcv0PAAD//wMAUEsBAi0AFAAGAAgAAAAhANvh9svuAAAAhQEAABMAAAAAAAAAAAAAAAAA AAAAAFtDb250ZW50X1R5cGVzXS54bWxQSwECLQAUAAYACAAAACEAWvQsW78AAAAVAQAACwAAAAAA AAAAAAAAAAAfAQAAX3JlbHMvLnJlbHNQSwECLQAUAAYACAAAACEADAgmzcAAAADbAAAADwAAAAAA AAAAAAAAAAAHAgAAZHJzL2Rvd25yZXYueG1sUEsFBgAAAAADAAMAtwAAAPQCAAAAAA== 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nX6RwgAAANsAAAAPAAAAZHJzL2Rvd25yZXYueG1sRI/dagIx FITvC75DOAXvatIuFt0axYoF76w/D3DYnG4WNyfbJNX17RtB8HKYmW+Y2aJ3rThTiI1nDa8jBYK4 8qbhWsPx8PUyARETssHWM2m4UoTFfPA0w9L4C+/ovE+1yBCOJWqwKXWllLGy5DCOfEecvR8fHKYs Qy1NwEuGu1a+KfUuHTacFyx2tLJUnfZ/TsP0+1qkrfuUv2F8NHZNanUqlNbD5375ASJRnx7he3tj NBRTuH3JP0DO/wEAAP//AwBQSwECLQAUAAYACAAAACEA2+H2y+4AAACFAQAAEwAAAAAAAAAAAAAA AAAAAAAAW0NvbnRlbnRfVHlwZXNdLnhtbFBLAQItABQABgAIAAAAIQBa9CxbvwAAABUBAAALAAAA AAAAAAAAAAAAAB8BAABfcmVscy8ucmVsc1BLAQItABQABgAIAAAAIQD9nX6RwgAAANsAAAAPAAAA AAAAAAAAAAAAAAcCAABkcnMvZG93bnJldi54bWxQSwUGAAAAAAMAAwC3AAAA9gIAAAAA 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PwomwAAAANsAAAAPAAAAZHJzL2Rvd25yZXYueG1sRE/Pa8Iw FL4P/B/CE7ytqVLG6IwiFqGgMFZ72e3RvDVlzUtpYq3/vTkMdvz4fm/3s+3FRKPvHCtYJykI4sbp jlsF9fX0+g7CB2SNvWNS8CAP+93iZYu5dnf+oqkKrYgh7HNUYEIYcil9Y8iiT9xAHLkfN1oMEY6t 1CPeY7jt5SZN36TFjmODwYGOhprf6mYVnC+P43co5JQVZ846U3+WlZZKrZbz4QNEoDn8i//cpVaQ xfXxS/wBcvcEAAD//wMAUEsBAi0AFAAGAAgAAAAhANvh9svuAAAAhQEAABMAAAAAAAAAAAAAAAAA AAAAAFtDb250ZW50X1R5cGVzXS54bWxQSwECLQAUAAYACAAAACEAWvQsW78AAAAVAQAACwAAAAAA AAAAAAAAAAAfAQAAX3JlbHMvLnJlbHNQSwECLQAUAAYACAAAACEAzD8KJsAAAADbAAAADwAAAAAA AAAAAAAAAAAHAgAAZHJzL2Rvd25yZXYueG1sUEsFBgAAAAADAAMAtwAAAPQCAAAAAA== 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YvBvwQAAANsAAAAPAAAAZHJzL2Rvd25yZXYueG1sRI/RisIw FETfhf2HcBd801SRItW06MKisCja3Q+4NNe22NyUJtbu3xtB8HGYmTPMOhtMI3rqXG1ZwWwagSAu rK65VPD3+z1ZgnAeWWNjmRT8k4Ms/RitMdH2zmfqc1+KAGGXoILK+zaR0hUVGXRT2xIH72I7gz7I rpS6w3uAm0bOoyiWBmsOCxW29FVRcc1vRsEp5l3t+hNvtY8P0c/SXPlolBp/DpsVCE+Df4df7b1W sJjB80v4ATJ9AAAA//8DAFBLAQItABQABgAIAAAAIQDb4fbL7gAAAIUBAAATAAAAAAAAAAAAAAAA AAAAAABbQ29udGVudF9UeXBlc10ueG1sUEsBAi0AFAAGAAgAAAAhAFr0LFu/AAAAFQEAAAsAAAAA AAAAAAAAAAAAHwEAAF9yZWxzLy5yZWxzUEsBAi0AFAAGAAgAAAAhAO1i8G/BAAAA2wAAAA8AAAAA AAAAAAAAAAAABwIAAGRycy9kb3ducmV2LnhtbFBLBQYAAAAAAwADALcAAAD1AgAAAAA= 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30u/wwAAANsAAAAPAAAAZHJzL2Rvd25yZXYueG1sRI9PawIx FMTvhX6H8ArearZSi65GKYJQDyL1D14fm7ebxc3LkkR3++0bQfA4zMxvmPmyt424kQ+1YwUfwwwE ceF0zZWC42H9PgERIrLGxjEp+KMAy8Xryxxz7Tr+pds+ViJBOOSowMTY5lKGwpDFMHQtcfJK5y3G JH0ltccuwW0jR1n2JS3WnBYMtrQyVFz2V6tgukYqj81pkxXd9jT2JZtdf1Zq8NZ/z0BE6uMz/Gj/ aAWfI7h/ST9ALv4BAAD//wMAUEsBAi0AFAAGAAgAAAAhANvh9svuAAAAhQEAABMAAAAAAAAAAAAA AAAAAAAAAFtDb250ZW50X1R5cGVzXS54bWxQSwECLQAUAAYACAAAACEAWvQsW78AAAAVAQAACwAA AAAAAAAAAAAAAAAfAQAAX3JlbHMvLnJlbHNQSwECLQAUAAYACAAAACEA699Lv8MAAADbAAAADwAA AAAAAAAAAAAAAAAHAgAAZHJzL2Rvd25yZXYueG1sUEsFBgAAAAADAAMAtwAAAPcCAAAAAA== 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egD6xAAAANsAAAAPAAAAZHJzL2Rvd25yZXYueG1sRI9Pi8Iw FMTvwn6H8Ba8aboqKtUoIhVkD65/8fponm3Z5qU0Ubt+erMgeBxm5jfMdN6YUtyodoVlBV/dCARx anXBmYLjYdUZg3AeWWNpmRT8kYP57KM1xVjbO+/otveZCBB2MSrIva9iKV2ak0HXtRVx8C62NuiD rDOpa7wHuCllL4qG0mDBYSHHipY5pb/7q1FgT823HA2z5JSUP4k+bx+DZPNQqv3ZLCYgPDX+HX61 11rBoA//X8IPkLMnAAAA//8DAFBLAQItABQABgAIAAAAIQDb4fbL7gAAAIUBAAATAAAAAAAAAAAA AAAAAAAAAABbQ29udGVudF9UeXBlc10ueG1sUEsBAi0AFAAGAAgAAAAhAFr0LFu/AAAAFQEAAAsA AAAAAAAAAAAAAAAAHwEAAF9yZWxzLy5yZWxzUEsBAi0AFAAGAAgAAAAhAMN6APrEAAAA2wAAAA8A AAAAAAAAAAAAAAAABwIAAGRycy9kb3ducmV2LnhtbFBLBQYAAAAAAwADALcAAAD4AgAAAAA= 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A0" w:rsidRDefault="004F04A0" w:rsidP="003856C9">
      <w:pPr>
        <w:spacing w:after="0" w:line="240" w:lineRule="auto"/>
      </w:pPr>
      <w:r>
        <w:separator/>
      </w:r>
    </w:p>
  </w:footnote>
  <w:footnote w:type="continuationSeparator" w:id="0">
    <w:p w:rsidR="004F04A0" w:rsidRDefault="004F04A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6AF223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GUo2KhcAAGitAAAOAAAAZHJzL2Uyb0RvYy54bWzsXc2OJMdxvgvwOxT6aECcrqr+HXAoGCRF CKBlAhzD597unh+op6vd3buz1ImS4ZMN6OAHMB9BsC14IVoUoCeYfSN/kVlRHVGVUZW7szuQtAVR WzNT0V9FfJmVGRGZkf3xT17ebZIX6/3httheDNKPhoNkvV0Wq9vt9cXgHy9/+uPZIDkcF9vVYlNs 1xeDb9aHwU8++ZsffXy/O19nxU2xWa33CUC2h/P73cXg5njcnZ+dHZY367vF4aNit97i5lWxv1sc 8ev++my1X9wD/W5zlg2Hk7P7Yr/a7Yvl+nDAXz/zNwefOPyrq/Xy+A9XV4f1MdlcDKDb0f27d/8+ o3/PPvl4cX69X+xubpelGou30OJucbvFQyuozxbHRfJ8f9uAurtd7otDcXX8aFncnRVXV7fLtbMB 1qTDmjVf7IvnO2fL9fn99a6iCdTWeHpr2OXPX3y1T25XF4PxZJBsF3doo4f/eP3t6395+CP+99sk nYK12+OG/v7dw6vXv8KdPzz88PD75OG/Hn4HwX/Fr797+O+HH5KH3+Pv3+P/f3j9a0j+GpLfA+H1 r/CfE/23h/97eJU8/BGf+g1+/AEC+NzD96//HRiv8PHflgL44/8kr7/F7/8LMP8xJww8EqFmu99d n0P7L/a7r3df7T33+PHLYvmLQ7ItPr1ZbK/Xf3fYoQugY9Inzuofod+v/eeTZ/d/X6xg5OL5sXAt +fJqf0eoaKPkpesw31QdZv3ymCzxx8kszbIZ+tUS90b5bJ5mvkctb9DtGh9b3nxefnCUZ3P/qWw6 drotzv0DnZKlUmQkXovDqeUPj2v5r28Wu7XrUAfijlseTVy2/H+6FnyFdntFTfL6N8l46sl2H2Cm DxXNn69uj18Vt9sjNGOShSjpf0DzvB296TAbhVlanC+fH45frAvXRIsXXx6O/k1e4SfXF1alSZdo nau7DV7qvz1L5qNRcp842FKcpVIhlc7T5CYpGwavdAWVSaFhOjOwciGW5ZMwFgyr1IJCmYE1FmJZ Pg9j4c2VWJaNaOZKLBsNw1gYryuh+SQ31ELnraRAVBgqjaRecm+DSfJb2lGSbzZkKtmfzqaGlalk f54bVkr2Z5OJhSXZT0cWmKS/BSyK/0zyb1uZRfGfSf5bwCT/FmX0VlfdZ5IPDcoySb/RXTPJ/iQf W1CSfQtKcj8dzi0oyf3I6Pq5ot7EyqOozyX1Nl25pN58j/I47vMI7nPJ/WhqDWF5BPe55H48tnpE Lrk3mnEkqbehRlHUjyT1tomjKOpHkvoWsAjqR5L6PLW6/SiC+pGkPscrG54gRxHUjyX1NtQ4ivqx pN42cRxF/VhS3wIWQT35ydXglY4tJwB+00nM6KpjST15CmHqxxHUTyT1NtQkivqJpN42cRJF/URS 3wIWQf1EUm+NEZMI4ieS+KnVhJMI3qeSdxNpGkX7VNJumTeNIn0qSTehDMrPyOct/ejFDbvWy5fb 8m/4KUFwRdEQudq74kCRDjnaiIIufRQAB/3llu4awjCVhPMy9mkXhjEkzIFSuzD6CAm7sAWWtAuj H5DwPEoN8mdJOo0zEbGgF48zknxShx5nZlraificQtsuQ9PS0jTOVHIdSRn4hjHo5Bw68ThTyf9z 4nGmko/nxONMzUpTEWHH6E6uGqHDF4sS554bZyq5Ww49zlRyqZx4nKnkNjnxOFPJNSJx+D4xppLz 48TjTCX3xonHmUoujBOPM5XcFCceZyq5IiQOXyPGVHI2nHicqeROOPE4U8llcOJxppJb4MTjTKWp n8Qxt8eYSpO7E48zlaZvJx5nKk3RTjzOVJqInXicqTTbkjjm0xhTaUJ14nGm0qTpxJWpfmgtp749 son1VPJ+kCCV/Iw0wmS4ONKMyT8m90iLuSzWzcWAMkp04654sb4snMiRZk5kM9yDka4ozTpJbLZS MkXSyYnCwytFWYCvOwdJGaVSkJllAb5Wgv7hSAi1IiIX5AGrfCUD8dUDsjFkrG8jvs9XLXcymu8v N8Vh7cg80eA/g7SD02HO7XkS4A97QWROnCDyLK1KsFyXsvzgWLlKQVbLtgnxvFOV2bdMQm5DyTEy X0uGhvBZ0YdH7eQju+HEuuxh5WLl2AhWyjYb4a8yxzIbAbySY2S+erNZqktPfmqsXLw9iCmVnpY9 iIqVHNvBV28PS3XpyU+NlYu3B4Ga0tOyhwYi6nB1ZG0PS3XpyU+Nlas/1e5vuhdZ1ky10WwEX8t3 rByCOwY4/8QuS7Re/CC2A3MPTSjOv69mFpqQxOLHodjcrn56u9nQhOLWTdefbvbJiwVWPJ9dp27G 2Ty/w+qW/9tsPBwyb5W4e4JC2mxp7vIRnrpRfebRj9jtD8fPFocbD+QeQqP14hzLntuV++lmvVh9 Xv58XNxu/M9gYIPgEktlfnXJr5M9K1bfYKUJi9FY8Lsp9r8cJPdY2L0YHP75+WK/HiSbn22xSjVP R+QHH90vo/GUQp29vPNM3tk+v/u0AJMI4BfbJVAvBkf+8dOjX0jGSi4a58vt17slCbqJHaZdvvyn xX6XkJX4EJYMf17w+tvinJesqIUr2dIkb0j5C1b/nmoZEP3aWgb803cYD9AixDgWDt/fOqB3ljCg lP7I4pzXWjPy0WmdFRMhNAFxvEIr3wbmVaQwTut3aOlT5m5G+WoCdR3tJKRSNbR4559nrQMCIYwj 8zRYlwjhwPMS+lD6L6CPTNIYOBiCBY6hj0yLZWG70AEqHEoaBbSpp8Sa5KhVP8omB1CQQTk9KQty Q9mTShksyIZxJMnpKAykWB4adqmlPoNmSrlUKuFpYZUkzxZQBNFI1JweRvnjJtM0clX6GHapxT0D RjJtwUiiDRjJswUjO3O43dWCngUjOT5pgyGhz1sGErN93tLMQvsg5DLjMLE9W/xO8pbopXjKI/IJ NJ4mSCdgQCBX4+TLevc0nXmj8CL5afIkwO6lF3Q4cj7l23xlPO/h+/EH2vNtvrJY7bF8m33ZpqYY vkTkYKnp4yU3TZsPR+KEoJBC9ybzs/laqgi/l8S6LMFA1i2llecHPdbYMCqjezO8TDshYRzWDjz2 YUUfVjzR7kI4MlZYkWBpG2/se48q8uHMB+0u8D3FFDOMGxRSYKXXDxyPCiloHRmIQJLBgnR1J7SB zz9MimDkrPy4MIh0vwwQ6X6FQaTzZYBIDzcMIl0vA6Tu3TY5qfu2TUpUFDEjP7CJoqIIcgMDMIpa iiICMJLclDbmBXAku6mBo/idhXG6CaYN11VvmFDgGFCnm+JG/OBRMPT3PvIH4SOjpR/nZ+JNITcT /SbkZvrxtOpUlvdWE2NPhq/eo3mMEPs0b+te0u59zACcEWXF+FoqWPqXHCbwXb6W/qWXwppmmxda GstJLIbgq/Tx6kqxrb3/1qeFnywtTNsLTP8NN5/Gf5v7ILTmv6UZbXomD+60zvIoF44A4SQ43BY/ Lk2NSgzpbrRgSY8js7C0yzEhpyOkl/Q6wAL8hZIL6WFKtyMd5haWdD1MLAxglX/SYqP08Uy+lJtH Xl7IQuXnOZ8zYKHKF5tIkngTSRJvIknaTSRJu4kkSTeRFOlpRr55kCrJOrnEAaZU2rilARup4xBW ZIdHgk10GvKNQ2CS+LnL1IdsVGUhgDHAJPfTqdXjM8m+DRZJPxX1Ve+GQb8qDZmhwcMtqUpDLCjJ /nxudQpVGGJBSe4nI4supM5OBpp0qcKQcUoLUqGGVIUhNpjkvoWvCOpp3bdqnomvyqEZpDbSq9IQ gy9VGDJFYV7YRFUYYkFJ6nO3LBliC1t6TsqbbKnCkGxidQlVGGKDSeozcwZSpSHZ1DBTFYfY5Kvi EAtK9vt8ZJGvSkMsKEn+yCUaQuSPJfkWlBxx0rmr5gj0LlUYYk7+qjQkHVmvkCoNSafT8FioikNS s7Oq4pB0apQo6uKQ3NJMFYek6IjBIV8Vh9gtOYmgXxWHzK3Z9o2rQ7LMhIoYcVR5iPk2qvKQNDVa UZWHWF6qKg+xWFfVIWjn8NiF/U2nAcflxTBQ1MfKqez0JutTOcuK16fPRoVLafoV2z+nFVuXSAtV PPWVJlYz9ZUmFjN9pYnFzAdfaWKOMzTJIsd1iWnUZ5bdNpVHJ/ido0spfprXQzl+L4AnI39TPtnK 81ei8GhLUc5o85WT5ORmqowdC/C1FESaKk7QJQGVlozECXNrcaBz+cIvDlRijMtXmax/OyFbwxRZ HrU00Ul9fblAa1m1EEqIfC/i+3z11iDxEkU7cipRcg07+HG26YjyoyxHykPJMTJfvUHIZkQpikRF lFxdO36abQ+iXaWn1ZLIIyg5Ruartwcpgig9Ef1HyjE/7R2obgVrZduNgE7ZY9mNuFvJMTJfvd0I qb09XSNMWbeKcLi1oyMQdniIdDvkPN8IYlvl6tay9jY/c222RQ9C0Ah6ytZG+NiupYPqMIWiSBpQ 24mpqV+3t1+l7Fcpn26VEmOYvUrpNmW9911mqkTztMksp6pVt0aJAcfPvI9ao8yHlJ0n1FreGhRU 2W2XZPHPk+uAKnHqVpECOHKtxsCRWdPc5QADOCp/5BKATYVk+sg0rJE9auLITDUl7ALqYLTvokct R6Zji+cIotVyZO5S5wGVMMCedEozt6jctE2dVpdjS1jQPFXBko4MvlUNi40lGbexJOmwztBL8l4e Ydi0US1K5jPKSQb4UkuSdMoRksoBLNXL3TJPCEtx7498DGDJnp65hfMQlurq/nC/AJbs7KmrGwth Se79CXoBKEn9lEqRQkiSeX9SXRNJLUcab05zLdLj9OnbPn3rXdMP96CgR2dh6MV1SRi8U6EkDGZF 5f1bUUJeSxewO87XMnikwyTJte+IZWoPZRA7ltEhiqUk5lRlDOPytVSyTBFhRmyPZWhdkIzB4UBt KQ3Mc3Fy5fki5ZyCpmW9+MoRuI+Puk5hycu4v3nGicbDvFLq1x5wYc5wco3jRTRceY5NxxkgusEY gRu4D9764O3pgjd0azt4c5Vu7z14qw4eqG8xHVGe8x1uMfVnahNqS/iWWhsBpWs7g5OPpfsAlHRt 7d09IvZALagBJT1bE0o5tn4HU0Ar6dhmOCg7uCNEOrau7D9kn3RsszHV/Qe2Jqhgzm1yCOik9pZm 2GcThpK0u/0gISjFunW+ugrmTCjFugklaTehFOsmlKTdhFK0W1AqkjM7u4rk7N4ueafT3MPdXe0u dWdbBLqDOnQcB4OZYJL7dG70CHVMAXVRSzVFv7lZVdKP82ncCf6BLqb2l5pvowrpyr3CATAV1c2N TUfq7HG7BdQWU6sF1NHjY3/SdEgv2QBis5DMY6kdpmk6c1sAQ1iSfgtLkZ/bg6rq/sZXRKgtpim+ EcToF2qPaTo02Fe7TG3GrF2mfXzex+cfenxubqooA+FLv//bh/EUf2NvRWiv11/fQb7e5EccROI8 s7b9I+WRoZjey/DcSgvAk3WBbTltQzOOR/nqA28+sqRL7nQGCh+Cwjh89XjluSFwIdvzB145jMZt WQb/pnWdo/r0Uo1WYA441m/ujqGEhdujw/RZDUd+lJOEo9RKju8ryNV0Nh28n6i+wNtj5u3r3Q1T uq3HROs04O0QpvHwO5QgQ/PVd7IULoW3iI/35ft8ZbkSDu5AK5d1/RiG2xOvT3+8S3+8y9Mc70Kj i5W7+dN3uIsh870nb5CI9cNQLXkzp6DvHeZupjjQ7z4h1JbcjTuzoxzmZMwiY9lpTqmbAJDMIVjl G3JJcjakzEYASAZRZkmJTCDMJrSAG0CSIZRZyCNjqJlbkAwgyQDKrC9SaZsZSpqCSqm8jVn4pFbh oZCBJUlHwxk5IEW7+7KegIlqFd7GksTbnUoybyUE6UD4aluDDSWpt6BU5saEUpkbE0p3duOtUXkb q7ervI2tlezvJlQU7aok2HyZo2hX+RoLSqVrTANVtsaEiqJdJWtMKNndba0U7cabo5I1Y2SHgm+0 qgaOSdVM3NeeBd5BLKSeXgkDSeVppi7nE0BSWRrzbVZZmonb6xPCihpl1HfEmVypWmDLQtnZc5ff D2klxxgLSfb1kSsfDSFFsK5qgMeu8jCApEqATdZpLbQa+EYzY4hRNcA2luzsJldvXgQ8Nfq6qgE2 WFcVwJlLpIe4imBdlf/m7piAAJKq/jWZUtW/eUpLBSGsqL6uin9Ti6s3rv21dIro6bSHuupTLncb Mi6CclX3m7lv9w0gqbpfk3JV95taHqgq/LWxZEc3iFJ1v6JzIqzsj477II6OM5OgZSHCh7vby2Tm g88mm8z0XwtnLSn0XwtnMVPWMl1WCweu4NXsYn+RXwtH/kDb4gliLpc1hv/jVx2sNDRySV6wfRMk MkVOrKtADHkgL9dRI4Ysj5frKJ9DCqeUa89qOz4iFghm5TdOwcdpzZJX/PHiE6fJ+eqz7u9JrL0t qodGitUt5Ux/c+WmQuaP2L2m1r2YFr7W6GE8vs3XDjFbUwS3rl90rbIgzFdy/GC+lgrwGktHr0B4 7tC6ek9dO36abQ/CRqWnRTwCaCXHyHz19iA4jtITgW+UXF07fpptDwIypadlD0JTJcfIfPX2IOyM 07M8+qarfera8dNse/R+Z8uaqBU9BHRRxiBYi5LTqtVN6Zfz+q3YT7cVG5O6tZyXIGFjruaRj6LW +eiXww5fyPfsHt89uL4YLJ4fC1fhwtWvxdUVff1tPpTHI5zqZrlstvJD+HNv9X1vlOzoLpn1zzJX 7Wg3XxNEJrsoX9IEkVkXVyfZBMFIUWWeXE6+iSITugaKzHG5VZAmikpx0epaUxeZ4DJQ1CqdwS1m 2sqkEy99Gim8wayc+C6xsun9/XdzyA9al6IM9INQcZmeeaxJcRrjsdCD4L5X4QpPY3z1fgBLtTu+ cVJaeX4OewD9tNlPm083bWL4tqdNFzupyRHf1Lv7slj+4pBsi89Xt8evitvtEV9O6999JRo9j/I3 tNf2wGTkx7s9MFjz9CPLoybSFAf84psvgQowOVPWh/vqG1xP360ql+yAEMapT6cBHDmf+tKlgD5y RvUlCZ4AqbOcUn0VQQBITqq+TqIJJGfVNHPfDdpkSM6rZc1LE0nNrG4xOaCS2v4CgmjLSgBK8m1C Sb5tKEm5CaUoN7WSpI/JpQoZKEkvT40IGChpN6Ek7SaU2vySk18U0ErtfSnPxWhqRdFh5fiYUJJ2 G0rSbr556kR8oy+ogiXjDVY7XywcSblblQ7xJCk3gNS2FxwvHCRc7XoZu5LBJt+qRsl49dSel9Qd jhIAkmwbHKkT8IVpvVv7Jm6tmcovz+C7rI4ea8/8UzUlnM5L5AiF02yjY+hx4pyK7kBHX3finEJu F+9XR631nHeyOoo3DPw/ol6FBiq34oI3PxQMYXx17c1ukhUOORz0C5bjyIOvPtKpalW4hoJv89WL cQ1BVxkDrRbhmadaGobhq4fj9LYf3EAZ3+br+xCjbyGAbl3HZkSK0UZAsrTrUI84sXqjMg8cJjaX UOI6QVTWm873gilY6PWjEz+cr74xypZtD4m1VgzAVvTBbh/sPl2wi2HUDnZdX1cRbBXs0kug7rxB bIvQgoYYdtrWL4/JEsljWiaj4BZumX/FHhXbuhDCr2fLKLEe2fqHSQnp8Rsg0t8nv7EJIr1PA0QG WGEQGVy5DbZNc2Rohe2EIVWkk0+OcBNEevgGiIpkxxRSNWF0IBvURRVxGLyogxTpyIYmu+rgDQum m191gKIFIxkON5Mq27BgJMcnmD7S+FAijUd7vHjfyOHFyxDyd0t/jN1Yy92tibHrwVfvw0QJkTpy rGYIvnoo7+n4F9h0YGkHPc0HrY4VO5wxQswC68LXNzDP4KD30bYrzM2L85veRyMfDS7Q9fn9Nf0E F2K/2N3cLj9bHBfydyd1vs6Km2KzWu8/+X8BAAAA//8DAFBLAwQUAAYACAAAACEATPEK5dwAAAAF AQAADwAAAGRycy9kb3ducmV2LnhtbEyPQUvDQBCF74L/YRnBi9hNK1SbZlOkIF68NAq9TrNjEpqd Ddltk+bXO/WilwfDG977XrYZXavO1IfGs4H5LAFFXHrbcGXg6/Pt8QVUiMgWW89k4EIBNvntTYap 9QPv6FzESkkIhxQN1DF2qdahrMlhmPmOWLxv3zuMcvaVtj0OEu5avUiSpXbYsDTU2NG2pvJYnJwB /z656mMc9tNqu9eheGoept3FmPu78XUNKtIY/57hii/okAvTwZ/YBtUakCHxV69e8ryQHQcDy9Uc dJ7p//T5DwAAAP//AwBQSwECLQAUAAYACAAAACEAtoM4kv4AAADhAQAAEwAAAAAAAAAAAAAAAAAA AAAAW0NvbnRlbnRfVHlwZXNdLnhtbFBLAQItABQABgAIAAAAIQA4/SH/1gAAAJQBAAALAAAAAAAA AAAAAAAAAC8BAABfcmVscy8ucmVsc1BLAQItABQABgAIAAAAIQCYGUo2KhcAAGitAAAOAAAAAAAA AAAAAAAAAC4CAABkcnMvZTJvRG9jLnhtbFBLAQItABQABgAIAAAAIQBM8Qrl3AAAAAUBAAAPAAAA AAAAAAAAAAAAAIQZAABkcnMvZG93bnJldi54bWxQSwUGAAAAAAQABADzAAAAjRoAAAAA 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N//p+wgAAANsAAAAPAAAAZHJzL2Rvd25yZXYueG1sRI9Ra8Iw FIXfB/6HcAXfZqJgN6pRRBAGgky7H3Btrm2xuSlJZut+/TIQ9ng453yHs9oMthV38qFxrGE2VSCI S2carjR8FfvXdxAhIhtsHZOGBwXYrEcvK8yN6/lE93OsRIJwyFFDHWOXSxnKmiyGqeuIk3d13mJM 0lfSeOwT3LZyrlQmLTacFmrsaFdTeTt/Ww1q4ZU7quLobrbPPovson4eB60n42G7BBFpiP/hZ/vD aFi8wd+X9APk+hcAAP//AwBQSwECLQAUAAYACAAAACEA2+H2y+4AAACFAQAAEwAAAAAAAAAAAAAA AAAAAAAAW0NvbnRlbnRfVHlwZXNdLnhtbFBLAQItABQABgAIAAAAIQBa9CxbvwAAABUBAAALAAAA AAAAAAAAAAAAAB8BAABfcmVscy8ucmVsc1BLAQItABQABgAIAAAAIQAN//p+wgAAANsAAAAPAAAA AAAAAAAAAAAAAAcCAABkcnMvZG93bnJldi54bWxQSwUGAAAAAAMAAwC3AAAA9gIAAAAA 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xVuRwwAAANsAAAAPAAAAZHJzL2Rvd25yZXYueG1sRE/LasJA FN0X+g/DLXSnkwoNNjoJtlgoWK1P3F4yNw+auZNmRo1/7yyELg/nPc1604gzda62rOBlGIEgzq2u uVSw330OxiCcR9bYWCYFV3KQpY8PU0y0vfCGzltfihDCLkEFlfdtIqXLKzLohrYlDlxhO4M+wK6U usNLCDeNHEVRLA3WHBoqbOmjovx3ezIK3v7Wp+Us9u/fcXGYH4rV4hj9LJR6fupnExCeev8vvru/ tILXMDZ8CT9ApjcAAAD//wMAUEsBAi0AFAAGAAgAAAAhANvh9svuAAAAhQEAABMAAAAAAAAAAAAA AAAAAAAAAFtDb250ZW50X1R5cGVzXS54bWxQSwECLQAUAAYACAAAACEAWvQsW78AAAAVAQAACwAA AAAAAAAAAAAAAAAfAQAAX3JlbHMvLnJlbHNQSwECLQAUAAYACAAAACEA3cVbkcMAAADbAAAADwAA AAAAAAAAAAAAAAAHAgAAZHJzL2Rvd25yZXYueG1sUEsFBgAAAAADAAMAtwAAAPcCAAAAAA== 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5wMcGxAAAANsAAAAPAAAAZHJzL2Rvd25yZXYueG1sRI/NasMw EITvhb6D2EBvjRSXNIkTJRTTQE8t+bnktlgb28RaGUl1nD59VCj0OMzMN8xqM9hW9ORD41jDZKxA EJfONFxpOB62z3MQISIbbB2ThhsF2KwfH1aYG3flHfX7WIkE4ZCjhjrGLpcylDVZDGPXESfv7LzF mKSvpPF4TXDbykypV2mx4bRQY0dFTeVl/201FC+z+OM5+/RfVWFP71adDnjU+mk0vC1BRBrif/iv /WE0TBfw+yX9ALm+AwAA//8DAFBLAQItABQABgAIAAAAIQDb4fbL7gAAAIUBAAATAAAAAAAAAAAA AAAAAAAAAABbQ29udGVudF9UeXBlc10ueG1sUEsBAi0AFAAGAAgAAAAhAFr0LFu/AAAAFQEAAAsA AAAAAAAAAAAAAAAAHwEAAF9yZWxzLy5yZWxzUEsBAi0AFAAGAAgAAAAhADnAxwbEAAAA2wAAAA8A AAAAAAAAAAAAAAAABwIAAGRycy9kb3ducmV2LnhtbFBLBQYAAAAAAwADALcAAAD4AgAAAAA= 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OmDivwAAANsAAAAPAAAAZHJzL2Rvd25yZXYueG1sRE/LisIw FN0L/kO4ghsZE12IdowiivgCQR2Y7aW5tsXmpjRR69+bheDycN7TeWNL8aDaF441DPoKBHHqTMGZ hr/L+mcMwgdkg6Vj0vAiD/NZuzXFxLgnn+hxDpmIIewT1JCHUCVS+jQni77vKuLIXV1tMURYZ9LU +IzhtpRDpUbSYsGxIceKljmlt/PdauhVK3k7qvSgcEy7azH5v2f7jdbdTrP4BRGoCV/xx701GkZx ffwSf4CcvQEAAP//AwBQSwECLQAUAAYACAAAACEA2+H2y+4AAACFAQAAEwAAAAAAAAAAAAAAAAAA AAAAW0NvbnRlbnRfVHlwZXNdLnhtbFBLAQItABQABgAIAAAAIQBa9CxbvwAAABUBAAALAAAAAAAA AAAAAAAAAB8BAABfcmVscy8ucmVsc1BLAQItABQABgAIAAAAIQD8OmDivwAAANsAAAAPAAAAAAAA AAAAAAAAAAcCAABkcnMvZG93bnJldi54bWxQSwUGAAAAAAMAAwC3AAAA8wIAAAAA 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11KoxQAAANsAAAAPAAAAZHJzL2Rvd25yZXYueG1sRI/NTsMw EITvSLyDtUi9Uac9VCXUrapICPpzofAA23iJo8brNF6awNPXSEg9jmbnm53FavCNulAX68AGJuMM FHEZbM2Vgc+Pl8c5qCjIFpvAZOCHIqyW93cLzG3o+Z0uB6lUgnDM0YATaXOtY+nIYxyHljh5X6Hz KEl2lbYd9gnuGz3Nspn2WHNqcNhS4ag8Hb59euN1v909FZvpcXPs5VfceTcvzsaMHob1MyihQW7H /+k3a2A2gb8tCQB6eQUAAP//AwBQSwECLQAUAAYACAAAACEA2+H2y+4AAACFAQAAEwAAAAAAAAAA AAAAAAAAAAAAW0NvbnRlbnRfVHlwZXNdLnhtbFBLAQItABQABgAIAAAAIQBa9CxbvwAAABUBAAAL AAAAAAAAAAAAAAAAAB8BAABfcmVscy8ucmVsc1BLAQItABQABgAIAAAAIQAc11KoxQAAANsAAAAP AAAAAAAAAAAAAAAAAAcCAABkcnMvZG93bnJldi54bWxQSwUGAAAAAAMAAwC3AAAA+QIAAAAA 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IlDMwwAAANsAAAAPAAAAZHJzL2Rvd25yZXYueG1sRI/NasMw EITvgb6D2EIuoZGTFFO7kU0JBHpN+nNerK1laq2MpMZOnr4KBHIcZuYbZltPthcn8qFzrGC1zEAQ N0533Cr4/Ng/vYAIEVlj75gUnClAXT3MtlhqN/KBTsfYigThUKICE+NQShkaQxbD0g3Eyftx3mJM 0rdSexwT3PZynWW5tNhxWjA40M5Q83v8swo24yrPx4svnouLGQ7me8HZFyk1f5zeXkFEmuI9fGu/ awX5Gq5f0g+Q1T8AAAD//wMAUEsBAi0AFAAGAAgAAAAhANvh9svuAAAAhQEAABMAAAAAAAAAAAAA AAAAAAAAAFtDb250ZW50X1R5cGVzXS54bWxQSwECLQAUAAYACAAAACEAWvQsW78AAAAVAQAACwAA AAAAAAAAAAAAAAAfAQAAX3JlbHMvLnJlbHNQSwECLQAUAAYACAAAACEAvyJQzMMAAADbAAAADwAA AAAAAAAAAAAAAAAHAgAAZHJzL2Rvd25yZXYueG1sUEsFBgAAAAADAAMAtwAAAPcCAAAAAA== 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46QP9xAAAANsAAAAPAAAAZHJzL2Rvd25yZXYueG1sRI9Ba8JA FITvQv/D8gredNMKQaKrtEJFPNVY9PrMPpPY7Nsku5r037uC0OMwM98w82VvKnGj1pWWFbyNIxDE mdUl5wp+9l+jKQjnkTVWlknBHzlYLl4Gc0y07XhHt9TnIkDYJaig8L5OpHRZQQbd2NbEwTvb1qAP ss2lbrELcFPJ9yiKpcGSw0KBNa0Kyn7Tq1Fw1M0uS/3n+nu1PTWHLt43XXNRavjaf8xAeOr9f/jZ 3mgF8QQeX8IPkIs7AAAA//8DAFBLAQItABQABgAIAAAAIQDb4fbL7gAAAIUBAAATAAAAAAAAAAAA AAAAAAAAAABbQ29udGVudF9UeXBlc10ueG1sUEsBAi0AFAAGAAgAAAAhAFr0LFu/AAAAFQEAAAsA AAAAAAAAAAAAAAAAHwEAAF9yZWxzLy5yZWxzUEsBAi0AFAAGAAgAAAAhAHjpA/3EAAAA2wAAAA8A AAAAAAAAAAAAAAAABwIAAGRycy9kb3ducmV2LnhtbFBLBQYAAAAAAwADALcAAAD4AgAAAAA= 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xTb5xQAAANsAAAAPAAAAZHJzL2Rvd25yZXYueG1sRI9Ba8JA FITvhf6H5Qne6q4iQaKrSMGqhxaatIK3Z/aZhGbfhuzWxH/fLRR6HGbmG2a1GWwjbtT52rGG6USB IC6cqbnU8JHvnhYgfEA22DgmDXfysFk/PqwwNa7nd7ploRQRwj5FDVUIbSqlLyqy6CeuJY7e1XUW Q5RdKU2HfYTbRs6USqTFmuNChS09V1R8Zd9WwynL3f34qV6Or2ZnLm+L/Vm1e63Ho2G7BBFoCP/h v/bBaEjm8Psl/gC5/gEAAP//AwBQSwECLQAUAAYACAAAACEA2+H2y+4AAACFAQAAEwAAAAAAAAAA AAAAAAAAAAAAW0NvbnRlbnRfVHlwZXNdLnhtbFBLAQItABQABgAIAAAAIQBa9CxbvwAAABUBAAAL AAAAAAAAAAAAAAAAAB8BAABfcmVscy8ucmVsc1BLAQItABQABgAIAAAAIQDTxTb5xQAAANsAAAAP AAAAAAAAAAAAAAAAAAcCAABkcnMvZG93bnJldi54bWxQSwUGAAAAAAMAAwC3AAAA+QIAAAAA 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FJ4+xAAAANsAAAAPAAAAZHJzL2Rvd25yZXYueG1sRI/dasJA FITvC77DcoTe1Y0/FY2uYqWKojf+PMAhe0yC2bNpdk3i23cLBS+HmfmGmS9bU4iaKpdbVtDvRSCI E6tzThVcL5uPCQjnkTUWlknBkxwsF523OcbaNnyi+uxTESDsYlSQeV/GUrokI4OuZ0vi4N1sZdAH WaVSV9gEuCnkIIrG0mDOYSHDktYZJffzwyjYNgc7vWtz3P980+3r8hgN+/VOqfduu5qB8NT6V/i/ vdMKxp/w9yX8ALn4BQAA//8DAFBLAQItABQABgAIAAAAIQDb4fbL7gAAAIUBAAATAAAAAAAAAAAA AAAAAAAAAABbQ29udGVudF9UeXBlc10ueG1sUEsBAi0AFAAGAAgAAAAhAFr0LFu/AAAAFQEAAAsA AAAAAAAAAAAAAAAAHwEAAF9yZWxzLy5yZWxzUEsBAi0AFAAGAAgAAAAhAH0Unj7EAAAA2wAAAA8A AAAAAAAAAAAAAAAABwIAAGRycy9kb3ducmV2LnhtbFBLBQYAAAAAAwADALcAAAD4AgAAAAA= 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59JfxAAAANsAAAAPAAAAZHJzL2Rvd25yZXYueG1sRI9PawIx FMTvBb9DeEJvNWsPS1mNoqJQYVuof8DjY/PcXdy8LElc02/fFAo9DjPzG2a+jKYTAznfWlYwnWQg iCurW64VnI67lzcQPiBr7CyTgm/ysFyMnuZYaPvgLxoOoRYJwr5ABU0IfSGlrxoy6Ce2J07e1TqD IUlXS+3wkeCmk69ZlkuDLaeFBnvaNFTdDnejYG+26/Icrh9u2g9DXpbxs7xEpZ7HcTUDESiG//Bf +10ryHP4/ZJ+gFz8AAAA//8DAFBLAQItABQABgAIAAAAIQDb4fbL7gAAAIUBAAATAAAAAAAAAAAA AAAAAAAAAABbQ29udGVudF9UeXBlc10ueG1sUEsBAi0AFAAGAAgAAAAhAFr0LFu/AAAAFQEAAAsA AAAAAAAAAAAAAAAAHwEAAF9yZWxzLy5yZWxzUEsBAi0AFAAGAAgAAAAhAP/n0l/EAAAA2wAAAA8A AAAAAAAAAAAAAAAABwIAAGRycy9kb3ducmV2LnhtbFBLBQYAAAAAAwADALcAAAD4AgAAAAA= 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58BD6B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gWI1JRcAAGqtAAAOAAAAZHJzL2Uyb0RvYy54bWzsXd2O5MZ1vjeQdyD6MoA1TbJ/BxoZgSQL BhRHgCbIdW93zw/c0+x09+6sfCU7yFUC+CIPED2CkcTIwoplwE8w+0b5ThUP+xyyDlm7szuwvYTl 5czw9Mc6XxWrzk+d6o9/8vJuk7xY7w+3xfZikH40HCTr7bJY3W6vLwb/ePnTH88GyeG42K4Wm2K7 vhh8sz4MfvLJ3/zo4/vd+TorborNar1PALI9nN/vLgY3x+Pu/OzssLxZ3y0OHxW79RY3r4r93eKI X/fXZ6v94h7od5uzbDicnN0X+9VuXyzXhwP++pm/OfjE4V9drZfHf7i6OqyPyeZigLYd3b979+8z +vfsk48X59f7xe7mdlk2Y/EWrbhb3G7x0Arqs8VxkTzf3zag7m6X++JQXB0/WhZ3Z8XV1e1y7XSA Numwps0X++L5zulyfX5/vatoArU1nt4advnzF1/tk9vVxWA0HiTbxR366OE/Xn/7+l8e/oj//TZJ p2Dt9rihv3/38Or1r3DnDw8/PPw+efivh99B8F/x6+8e/vvhh+Th9/j79/j/H17/GpK/huT3QHj9 K/znRP/t4f8eXiUPf8SnfoMff4AAPvfw/et/B8YrfPy3pQD++D/J62/x+/8CzH/MCQOPRKjb7nfX 52j9F/vd17uv9p57/PhlsfzFIdkWn94sttfrvzvsMAQwMOkTZ/WP0O/X/vPJs/u/L1ZQcvH8WLie fHm1vyNU9FHy0g2Yb6oBs355TJb442SWZtkM42qJe6N8Nk8zP6KWNxh2jY8tbz4vPzjKs7n/VDYd u7Ytzv0DXSPLRpGSeC0Op54/PK7nv75Z7NZuQB2IO+75SdXz/+l68BX67RV1yevfJKOJJ9t9gJk+ VDR/vro9flXcbo9oGZMsRKn9B3TP29GbDrNRmKXF+fL54fjFunBdtHjx5eHo3+QVfnJjYVUO5kv0 ztXdBi/1354l89EouU8cbCnOUqmQSudpcpOUHYNXuoLKpNAwnRlYuRDL8kkYC4pVzUKDMgMLL2Ul luXzMBb6rxIi5QwsvMmVWDYahrEwX1dC80luQGHwVlIgKgyVRlIvubfBJPkt/SjJNzsylexPZ1ND y1SyP88NLSX7s8nEwpLspyMLTNLfAhbFfyb5t7XMovjPJP8tYJJ/izJ6q6vhM8mHBmWZpN8Yrplk f5KPLSjJvgUluZ8O5xaU5H5kDP1cUW9i5VHU55J6m65cUm++R3kc93kE97nkfjS1prA8gvtccj8e WyMil9wb3TiS1NtQoyjqR5J6W8VRFPUjSX0LWAT1WJVPb1CeWsN+FEH9SFKf45UNL5CjCOrHknob ahxF/VhSb6s4jqJ+LKlvAYugfiypT8eWETCOoH4sqSdLIUz9OIL6iaTehppEUT+R1NsqTqKon0jq W8AiqJ9I6q05YhJB/EQSP7W6cBLB+1TybiJNo2ifStot9aZRpE8l6SaUQfkZ2bylHb24YdN6+XJb /g0/JXCuyBsiU3tXHMjTIUMbXtCl9wJgoL/c0l1DGKqScF76Pu3CUIaE2VFqF8YYIeFpFDLGAQnP o4TJniXpNE5F+IJePE5Jskkdepyaaakn/HNybbv4TktN0zhVyXSkxsA2jEEn49CJx6lK9p8Tj1OV bDwnHqdqVqoKDzum7WSqETpssShxHrlxqpK55dDjVCWTyonHqUpmkxOPU5VMIxKH7ROjKhk/TjxO VTJvnHicqmTCOPE4VclMceJxqpIpQuKwNWJUJWPDicepSuaEE49TlUwGJx6nKpkFTjxOVVr6SRxr e4yqtLg78ThVafl24nGq0hLtxONUpYXYicepSqstiWM9jVGVFlQnHqcqLZpOXKnqp9Zy6dsjmlgP Je8HCULJz6hFWAwXR1ox+cfkHmExF8W6uRhQRIlu3BUv1peFEznSyolohnswwhWlWieJzVZKpgg6 OVFYeKUoC/B15yApolQKMrMswNdK0D8cAaFWRMSCPGAVr2QgvnpAVoaU9X3E9/mq5U5K8/3lpjis HZknGvxnEHZwbZhzf54E+MNeEJETJ4g4S2sjWK6rsfzgWLmqgdwsWyf4866pzL6lEmIbSo6R+Voy NITNijGMYH4b+YhuOLEufbhxsXKsBDfKVhvur1LHUhsOvJJjZL56tVmqq5381Fi5eH3gU6p2WvrA K1ZyrAdfvT4s1dVOfmqsXLw+cNRUOy19aCKiAVdH1vqwVFc7+amxcvWn2uNNjyJLm6lWmpXga/mO lVNwxwTnn9iliW4XP4j1wNpDC4qz76uVhRYkkfw4FJvb1U9vNxtaUFzedP3pZp+8WCDj+ew6dSvO 5vkdslv+b7PxcMi8VeLuCQpps6W1y3t46kb1mUc/Yrc/HD9bHG48kHsIzVqLc6Q9tyv30816sfq8 /Pm4uN34n8HABs4lUmU+u+TzZM+K1TfINCEZjYTfTbH/5SC5R2L3YnD45+eL/XqQbH62RZZqno7I Dj66X0bjKbk6e3nnmbyzfX73aQEm4cAvtkugXgyO/OOnR59IRiYXnfPl9uvdkgTdwg7VLl/+02K/ S0hLfAgpw58XnH9bnHPKinq4ki1V8oqUvyD791RpQCyuZQK4kQb803cIJaJHiHEkDt9fHtAbS5hQ Sntkcc651oxsdMqzYiH0axtnaOXbwLyKEMYpf4eertIO6Yzi1QTqBtpJSIVqKHnnn2flAYEQxpFx GuQlQjiwvER7KPwXaI8M0hg4mIIFjtEeGRbLwnphYqtwKGgUaE09JNYkR2X9KJocQEEE5fSkLMgN RU+qxiAhG8aRJKejMJBieWjopVJ9Bs0UcqmahKeFmyR5toAiiEag5vQwSnU0maaZq2qPoZdK7hkw kmkLRhJtwEieLRg5mMP9rhJ6Fozk+NQazKV93DIQmO3jlmYU2jshlxm7ie2h5XcStyTzrQqlv008 gebTBOEETAhkapxsWW+eYmFzFjleJL9MngTYvPSCDkeup3ybr4znLXw//zjTy4ck6mK1x/JttmWb LcX0JTwHq5neX3LLtPlwBE4ICiF0rzI/m6+lJrB7SaxLE0xk3VK68fygxyobRmV0r4aXaSckjMOt A4+9W9G7FU+0uxDGTotbMaNX9r27Fflw5r125/menIoZJg7yKZDq9TPHo3wKSiQDEUjSW5C27oR2 8PmHSRFMnZUhFwaR9pcBIu2vMIi0vgwQaeKGQaTtZYDUzdsmJ3XjtkmJciNmZAg2UZQbQXZgAEZR S25EAEaSm9LOvACOZDc1cBS/szBON8G047oaDRPyHAPN6aa44UB4FMz9vZH8QRjJ6OnHGZp4U8jO xLgJ2Zl+Pq0GlWW+1cTYlOGrN2keI8RGzdval7R9HysAh0S5YXwtG1gamOwn8F2+lgaml0JSs80M LZXlKBZD8FUaefVGsa69AdfHhZ8sLoxBbdlvCXaFPo35NvdOaM18SzPa9EwG3CnP8igLjgBhIzjc FjMuTY1KDGlttGBJgyOzsLTFMSGbI9QuaXSABZgLJRfSwJRWRzrMLSxpeZhYmL8q86RFR2nimXwp K4+MvJCGysxzJmdAQxUvNpEk8SaSJN5EkrSbSJJ2E0mSbiIp0tOMTPMgVZJ1sogDTKmwcUsHNkLH IazIAY8Amxg0ZBqHwCTxcxepD+moykIAY4BJ7qdTa8Rnkn0bLJJ+Kuqr3g2DflUaMkOHh3tSlYZY UJL9+dwaFKowxIKS3E9GFl0InZ0UNOlShSHjlBJSoY5UhSE2mOS+ha8I6invW3XPxFfl0ApSm+lV aYjBlyoMmaIwL6yiKgyxoCT1uUtLhtii+tyq8SZbqjAkm1hDQhWG2GCS+sxcgVRpSDY11FTFITb5 qjjEgpLjPh9Z5KvSEAtKkj9ycYYQ+WNJvgUlZ5x07qo5AqNLFYaYi78qDUlH1iukSkPS6TQ8F6ri kNQcrKo4JJ0aJYq6OCS3WqaKQ1IMxOCUr4pD7J6cRNCvikPm1mr7xtUhWWZCRcw4qjzEfBtVeUia Gr2oykMsK1WVh1isq+oQ9HN47sL+ptOE48JimCjqc+VUDnqT9alcZcXr0wejwqU0fcb2zylj6+Jo oYqnvtLE6qa+0sRipq80sZj54CtNzHmGFlnEuC6xjPrAstum8uj4vjN0KcJP63ooxO8F8GTEb8on W2H+ShQWbSnKAW2+coyczEwVsWMBvpaCCFPFCbogoGolI3G83MoNdGYvfG6gEmNcvspY/dsJ2S1M EeVRmYlO6uvZAt3KqodQQuRHEd/nq9cGgZco2hFTiZJr6MGPs1WHlx+lOUIeSo6R+eoVQjQjqqEI VETJ1VvHT7P1gber2mn1JOIISo6R+er1QYggqp3w/iPlmJ/2AVTXgltl6w2HTulj6Q2/W8kxMl+9 3nCpvT5dM0xZtwp3uHWgwxF2ePB0O+Q833BiW+Xq2nLrbX7mWm2LHrigEfSUvQ33sb2VDqpDFfIi aUJtJ6bW/Lq+fZKyT1I+WZKSootmlhI3seK9901mqkTztMcsp6pVl6PEhONX3kflKPMhRecJFWAy yYdpvAoQuyCLf54UUYFTl0UK4MhcjYEjo6a5iwEGcFT8yAUAmw2S4SNTsUb0qIkjI9UUsAs0B7N9 Fz0qHZmOLZ4jiFbpyNyFzgNNwgR7alOauaRyUzd1Wl2OHWFB9VQFSzoy+FY1LDaWZNzGkqRDO6Nd kvfyCMOmjiopmc8oJhngS6Uk6ZQjBJUDWGqUuzRPCEtx7498DGDJkZ65xHkISw11f7hfAEsO9tTV jYWwJPf+BL0AlKR+SqVIISTJvD+promk0pHGm9PMRXqcPnzbh2+9afrhHhT06CgMvbguCIN3KhSE waqorH/LS8hr4QI2x/laOo90mCSZ9h2+TO2hDGL7MtpFsRqJNVUpw7h8LRtZhoiwIrb7MpQXJGVw OFBbSAPrXJxceb5Iuaaga7ldfGUP3PtHXaew5KXf3zzjRONhXSnb1+5wYc1wco3jRTRceY5Nxxkg usMYgTu4d9565+3pnDcMf8t5+9N3/giv9+69VScP1PeYjijQ+Q73mPpDtQm1xX9LrZ2A0radwcpH 7j4AJW1be3uPcD5QDGpASdPWhFKWrd/CFGiVtGwznJQd3BIiLVtX9x/ST1q22ZgK/wN7E5Q353Y5 BNqkNpdm2GgThpK0uw0hISjFunXAuvLmTCjFugklaTehFOsmlKTdhFK0W1DKlTMHu3Ll7NEueafj 3MPDXW0vdYdbBIaDOnUcJ4OZYJL7dG6MCHVOAQ1Rq2mKfnO3qqQfB9S4I/wDQ0xtMDXfRuXTlZuF A2DKrZsbu47U4eN2D6g9plYPqLPHx/6o6VC7ZAeI3UIykKW2mKbpzO0BDGFJ+i0sRX5uT6pq+Bvf EaH2mKb4ShBjXKhNpunQYF9tM7UZs7aZ9g5676B/6A66uaui9IQv/QZw78eTA47NFaHNXn99J/l6 lR9zsilNuG0bSMozQ7G8l/65FReAJes823LZRsvYIeWr97z5zJIuudMhKHwKCuPw1eOVB4fAhGwP IPjGYTZuCzP4N63rINWnl2r0AnPAzn5zewxFLNwmHabP6jiyo5wkDKVWcpwV7yA7zk0k6ydqLPD+ mHl7wruhSrf2WGhdC3g/hKk87A4lyNB89YMshUnhNeLzffk+X1muhIM50MplvX0Mw/2J16c/36U/ 3+VpznehmGRL8MbNCu89eINIrJ+GasGbOTl97zB2M8WJfvcJobbEbtyZHSEHVMRbpjmFbgJAMoZg 1W/InORsSJGNAJB0osyaEhlAmE0ogxtAki6UWckjfaiZy0gGkKQDZRYYqbDNDDVNwUapuI1Z+aTS 8GiQgSVJN71qFbiZuW/rCaio0vA2liTeHlSSeSsgSCfCV/sabChJvQWlIjcmlIrcmFAycGNDSeKt 0a7iNjaUHO8mVBTtqibYfJmjaFfxGgtKhWtMBVW0xoSKol0Fa0woOcvYrVK0G7XYKlgzRnQo+Ear cuCYUM3Efe9Z4B1EJvX0ShhIKk4zdTGfAJKK0phvs4rSTNxmnxCWHOw2lqTd5EoVA1saysGeu/h+ qFVyjrGQ5FgfufrREFIE66oIeOxKDwNIqgbYZIoMj2riG82MhVkVAdtYknWTqzevAp4aY10VARus qxLgzAXSQ1xFsK7qf3N3TkAASZX/mkyp8t88pVRBCCtqrKvq39Ti6o2Lf602RYx02kRdjSkXuw0p F0G5KvzN3Nf7BpAofFI9zqRcFf6mlgWqKn9tLDnQDaJU4a8YnHAr+6PjPoij48wgaFmJ8OFu9zKZ +eCjySYz/ffCWSmF/nvhLGbKYqbLKnHgKl7NIfYX+b1wZA+0JU/gc7moMewfn3WwwtCIJXnB9l2Q iBQ5sa4KMcSBvFxHkRiiPF6uo34OIZxSrj2q7fjAbk7YLq3Rb4ReHF6XXMUfJ584TM5XH3V/T2Lt fVE9NFKszghH+puZmwqZP2KPmtrwYlr4WqOH8fg2XzvE7JbCuXX92JVlgZuv5PjBfC0bwDmWjtED 9zxq9NRbx0+z9YHbqNppEQ8HWskxMl+9PnCOo9oJxzdKrt46fpqtDxwy1U5LH7imSo6R+er1gdsZ 187y7Juut7veOn6arY/e8GxpE5XRg0MXpQyctSg53bS6Kn06r9+L/XR7sfEyt6TzXIFCOJ1HRoq6 Q78cdvhKvmf3+PbB9cVg8fxYuBoXrn8trq7oC3DzoTwg4VQ5y4WzlSHCn3urb3yjaEd30ax/ltxq KMOMU9rO1wQBZ1UYhwImTRAZdnGVkk0QTBUViAvKN1FkRNdAkUEulwZpoqgYF6XXmm2RES4DRaXp DG5leOvESx9HCu8wK1e+S6Q2vcH/bo75Qe+Sm4FxECov00uPtSpOY0wWehDs98pf4XWMr94QYKl2 yzdOSjeen8MmQL9u9uvm062bmOGtdTPx2wvV4ojv6t19WSx/cUi2xeer2+NXxe32iK+n9e++Eo1e R/k72mubYDIy5N0mGCQ9/czyqIU0xRG/+O5LoAJMrpT16b76DtfTt6vKxRQIYZz6chrAkeupr10K tEeuqL4mwRMg2yyXVF9GEACSi6ovlGgCyVU1zdy3gzYZkutqWfTSRFIrq8smB5qk9r+AIKpbCkBJ vk0oybcNJSk3oRTlZqsk6WMyqUIKStLLcyMCCkraTShJuwmldr/kZBcFWqU2v5QnYzRbRe5hZcuZ UJJ2G0rSbr556kx8YyyoiiXjDVZbXywcSblLS4d4kpQbQGrfCw4YDhKutr2MXc1gk29VpGS8emrT S+qORwkASbYNjtQZ+EK13qx9E7PWjOWXp/BdVoePtYf+aVcejM5LBAmF0WyjY+px4hyL7kDHWHfi HENuF+/To1ZC552kR/GGgf9HFKzQROVSLnjzQ84Q5lfX32wmWe6Qw8G4YDn2PPjqPZ2qWIWLKPg2 X70YFxF01TFQugjPPBXTMAxfPRzHt/3kBsr4Nl/fhxh9DwHa1nVwRqQY7QQkTbuO9YgTq3cq88Bu YjOHEjcIosLedMIXVEGm189O/HC++s4oe7bdJdatYgDWond2e2f36ZxdmPm2s+tWYuXBVs4uvQTq zhv4tngmTTFstK1fHpMlgseUJyPnFmaZf8Ue5ds6F8IntKWXWPds/cOkhLT4DRBp75Pd2ASR1qcB Ih2sMIh0rtwO26Y60rXCfsJQU6SRT4ZwE0Ra+AaI8mTH5FI1YbQjG2yLquIweFFHKWZhmAh6VflG mF91hKLVGsmwASMZtmAkxyeY3tP4UDyNR1u8eN/I4MVUE7J3S3uMzVjL3K2JsenBV2/DRAlRc+Rc zRB89VDe0qkmdL7J1/J53vprrzpmg7PV+opq+WOEehttu8LavDi/6W00stFgAl2f31/TTzAh9ovd ze3ys8VxIX93UufrrLgpNqv1/pP/FwAAAP//AwBQSwMEFAAGAAgAAAAhAEzxCuXcAAAABQEAAA8A AABkcnMvZG93bnJldi54bWxMj0FLw0AQhe+C/2EZwYvYTStUm2ZTpCBevDQKvU6zYxKanQ3ZbZPm 1zv1opcHwxve+162GV2rztSHxrOB+SwBRVx623Bl4Ovz7fEFVIjIFlvPZOBCATb57U2GqfUD7+hc xEpJCIcUDdQxdqnWoazJYZj5jli8b987jHL2lbY9DhLuWr1IkqV22LA01NjRtqbyWJycAf8+uepj HPbTarvXoXhqHqbdxZj7u/F1DSrSGP+e4Yov6JAL08Gf2AbVGpAh8VevXvK8kB0HA8vVHHSe6f/0 +Q8AAAD//wMAUEsBAi0AFAAGAAgAAAAhALaDOJL+AAAA4QEAABMAAAAAAAAAAAAAAAAAAAAAAFtD b250ZW50X1R5cGVzXS54bWxQSwECLQAUAAYACAAAACEAOP0h/9YAAACUAQAACwAAAAAAAAAAAAAA AAAvAQAAX3JlbHMvLnJlbHNQSwECLQAUAAYACAAAACEAq4FiNSUXAABqrQAADgAAAAAAAAAAAAAA AAAuAgAAZHJzL2Uyb0RvYy54bWxQSwECLQAUAAYACAAAACEATPEK5dwAAAAFAQAADwAAAAAAAAAA AAAAAAB/GQAAZHJzL2Rvd25yZXYueG1sUEsFBgAAAAAEAAQA8wAAAIgaAAAAAA== 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ask4wgAAANsAAAAPAAAAZHJzL2Rvd25yZXYueG1sRI9Ra8Iw FIXfB/sP4Q58m4nDFalGkcFAEGSz/oBrc22LzU1JMlv99UYQ9ng453yHs1gNthUX8qFxrGEyViCI S2carjQciu/3GYgQkQ22jknDlQKslq8vC8yN6/mXLvtYiQThkKOGOsYulzKUNVkMY9cRJ+/kvMWY pK+k8dgnuG3lh1KZtNhwWqixo6+ayvP+z2pQn165nSp27mz77KfIjup23Wo9ehvWcxCRhvgffrY3 RsM0g8eX9APk8g4AAP//AwBQSwECLQAUAAYACAAAACEA2+H2y+4AAACFAQAAEwAAAAAAAAAAAAAA AAAAAAAAW0NvbnRlbnRfVHlwZXNdLnhtbFBLAQItABQABgAIAAAAIQBa9CxbvwAAABUBAAALAAAA AAAAAAAAAAAAAB8BAABfcmVscy8ucmVsc1BLAQItABQABgAIAAAAIQDnask4wgAAANsAAAAPAAAA AAAAAAAAAAAAAAcCAABkcnMvZG93bnJldi54bWxQSwUGAAAAAAMAAwC3AAAA9gIAAAAA 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g1k+xgAAANsAAAAPAAAAZHJzL2Rvd25yZXYueG1sRI/dagIx FITvC32HcAreabZFtu1qFCsKglqtrXh72Jz9oZuTdRN1fXtTEHo5zMw3zHDcmkqcqXGlZQXPvQgE cWp1ybmCn+959w2E88gaK8uk4EoOxqPHhyEm2l74i847n4sAYZeggsL7OpHSpQUZdD1bEwcvs41B H2STS93gJcBNJV+iKJYGSw4LBdY0LSj93Z2Mgvfj9rSexP5jFWf72T77XB6izVKpzlM7GYDw1Pr/ 8L290Ar6r/D3JfwAOboBAAD//wMAUEsBAi0AFAAGAAgAAAAhANvh9svuAAAAhQEAABMAAAAAAAAA AAAAAAAAAAAAAFtDb250ZW50X1R5cGVzXS54bWxQSwECLQAUAAYACAAAACEAWvQsW78AAAAVAQAA CwAAAAAAAAAAAAAAAAAfAQAAX3JlbHMvLnJlbHNQSwECLQAUAAYACAAAACEAKYNZPsYAAADbAAAA DwAAAAAAAAAAAAAAAAAHAgAAZHJzL2Rvd25yZXYueG1sUEsFBgAAAAADAAMAtwAAAPoCAAAAAA== 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VfRAvwAAANsAAAAPAAAAZHJzL2Rvd25yZXYueG1sRE/LisIw FN0L/kO4gjubqoNKbRQpI7iawcfG3aW5tsXmpiQZrX79ZDEwy8N559vetOJBzjeWFUyTFARxaXXD lYLLeT9ZgfABWWNrmRS8yMN2MxzkmGn75CM9TqESMYR9hgrqELpMSl/WZNAntiOO3M06gyFCV0nt 8BnDTStnabqQBhuODTV2VNRU3k8/RkExX4a349mX+64Kc/006fWMF6XGo363BhGoD//iP/dBK/iI Y+OX+APk5hcAAP//AwBQSwECLQAUAAYACAAAACEA2+H2y+4AAACFAQAAEwAAAAAAAAAAAAAAAAAA AAAAW0NvbnRlbnRfVHlwZXNdLnhtbFBLAQItABQABgAIAAAAIQBa9CxbvwAAABUBAAALAAAAAAAA AAAAAAAAAB8BAABfcmVscy8ucmVsc1BLAQItABQABgAIAAAAIQDTVfRAvwAAANsAAAAPAAAAAAAA AAAAAAAAAAcCAABkcnMvZG93bnJldi54bWxQSwUGAAAAAAMAAwC3AAAA8wIAAAAA 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c7SfwQAAANoAAAAPAAAAZHJzL2Rvd25yZXYueG1sRE9La8JA EL4L/odlhF5K3W0PYlNXKS2l1YLQVPA6ZMckmJ0N2c3Df+8GBE/Dx/ec1Wawleio8aVjDc9zBYI4 c6bkXMPh/+tpCcIHZIOVY9JwIQ+b9XSywsS4nv+oS0MuYgj7BDUUIdSJlD4ryKKfu5o4cifXWAwR Nrk0DfYx3FbyRamFtFhybCiwpo+CsnPaWg2P9ac871X2q3BJ21P5emzz3bfWD7Ph/Q1EoCHcxTf3 j4nzYXxlvHJ9BQAA//8DAFBLAQItABQABgAIAAAAIQDb4fbL7gAAAIUBAAATAAAAAAAAAAAAAAAA AAAAAABbQ29udGVudF9UeXBlc10ueG1sUEsBAi0AFAAGAAgAAAAhAFr0LFu/AAAAFQEAAAsAAAAA AAAAAAAAAAAAHwEAAF9yZWxzLy5yZWxzUEsBAi0AFAAGAAgAAAAhABBztJ/BAAAA2gAAAA8AAAAA AAAAAAAAAAAABwIAAGRycy9kb3ducmV2LnhtbFBLBQYAAAAAAwADALcAAAD1AgAAAAA= 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99z2OxAAAANsAAAAPAAAAZHJzL2Rvd25yZXYueG1sRI/BTsMw DIbvSLxDZCRuLGUSaJRlE6qEYIzLBg/gNaapaJyuMWvh6fEBiaP1+//8ebmeYmdONOQ2sYPrWQGG uE6+5cbB+9vj1QJMFmSPXWJy8E0Z1qvzsyWWPo28o9NeGqMQziU6CCJ9aW2uA0XMs9QTa/aRhoii 49BYP+Co8NjZeVHc2ogt64WAPVWB6s/9V1SNp9eX7V21mR82h1F+JBy3i+ro3OXF9HAPRmiS/+W/ 9rN3cKP2+osCwK5+AQAA//8DAFBLAQItABQABgAIAAAAIQDb4fbL7gAAAIUBAAATAAAAAAAAAAAA AAAAAAAAAABbQ29udGVudF9UeXBlc10ueG1sUEsBAi0AFAAGAAgAAAAhAFr0LFu/AAAAFQEAAAsA AAAAAAAAAAAAAAAAHwEAAF9yZWxzLy5yZWxzUEsBAi0AFAAGAAgAAAAhAL33PY7EAAAA2wAAAA8A AAAAAAAAAAAAAAAABwIAAGRycy9kb3ducmV2LnhtbFBLBQYAAAAAAwADALcAAAD4AgAAAAA= 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nAQGwgAAANsAAAAPAAAAZHJzL2Rvd25yZXYueG1sRI9Pi8Iw FMTvC36H8AQvy5rW3S3aNYoIwl51/5wfzbMp27yUJNrqpzeCsMdhZn7DLNeDbcWZfGgcK8inGQji yumGawXfX7uXOYgQkTW2jknBhQKsV6OnJZba9byn8yHWIkE4lKjAxNiVUobKkMUwdR1x8o7OW4xJ +lpqj32C21bOsqyQFhtOCwY72hqq/g4nq+C1z4uiv/rF2+Jqur35febsh5SajIfNB4hIQ/wPP9qf WsF7Dvcv6QfI1Q0AAP//AwBQSwECLQAUAAYACAAAACEA2+H2y+4AAACFAQAAEwAAAAAAAAAAAAAA AAAAAAAAW0NvbnRlbnRfVHlwZXNdLnhtbFBLAQItABQABgAIAAAAIQBa9CxbvwAAABUBAAALAAAA AAAAAAAAAAAAAB8BAABfcmVscy8ucmVsc1BLAQItABQABgAIAAAAIQCBnAQGwgAAANsAAAAPAAAA AAAAAAAAAAAAAAcCAABkcnMvZG93bnJldi54bWxQSwUGAAAAAAMAAwC3AAAA9gIAAAAA 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yWzbwwAAANsAAAAPAAAAZHJzL2Rvd25yZXYueG1sRI9Ba8JA FITvBf/D8gRvdaOglOgqKlhKTzWKXp/ZZxLNvk2yW5P+e1coeBxm5htmvuxMKe7UuMKygtEwAkGc Wl1wpuCw375/gHAeWWNpmRT8kYPlovc2x1jblnd0T3wmAoRdjApy76tYSpfmZNANbUUcvIttDPog m0zqBtsAN6UcR9FUGiw4LORY0San9Jb8GgUnXe/SxK8/fzbf5/rYTvd1W1+VGvS71QyEp86/wv/t L61gMobnl/AD5OIBAAD//wMAUEsBAi0AFAAGAAgAAAAhANvh9svuAAAAhQEAABMAAAAAAAAAAAAA AAAAAAAAAFtDb250ZW50X1R5cGVzXS54bWxQSwECLQAUAAYACAAAACEAWvQsW78AAAAVAQAACwAA AAAAAAAAAAAAAAAfAQAAX3JlbHMvLnJlbHNQSwECLQAUAAYACAAAACEA2cls28MAAADbAAAADwAA AAAAAAAAAAAAAAAHAgAAZHJzL2Rvd25yZXYueG1sUEsFBgAAAAADAAMAtwAAAPcCAAAAAA== 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QGQwxQAAANsAAAAPAAAAZHJzL2Rvd25yZXYueG1sRI9Ba8JA FITvQv/D8gq96W5bFIluQilY9aBgbIXeXrOvSWj2bchuNf57VxA8DjPzDTPPetuII3W+dqzheaRA EBfO1Fxq+NwvhlMQPiAbbByThjN5yNKHwRwT4068o2MeShEh7BPUUIXQJlL6oiKLfuRa4uj9us5i iLIrpenwFOG2kS9KTaTFmuNChS29V1T85f9WwyHfu/P6S32sN2ZhfrbT5bdql1o/PfZvMxCB+nAP 39oro2H8Ctcv8QfI9AIAAP//AwBQSwECLQAUAAYACAAAACEA2+H2y+4AAACFAQAAEwAAAAAAAAAA AAAAAAAAAAAAW0NvbnRlbnRfVHlwZXNdLnhtbFBLAQItABQABgAIAAAAIQBa9CxbvwAAABUBAAAL AAAAAAAAAAAAAAAAAB8BAABfcmVscy8ucmVsc1BLAQItABQABgAIAAAAIQCSQGQwxQAAANsAAAAP AAAAAAAAAAAAAAAAAAcCAABkcnMvZG93bnJldi54bWxQSwUGAAAAAAMAAwC3AAAA+QIAAAAA 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NPEYxAAAANsAAAAPAAAAZHJzL2Rvd25yZXYueG1sRI/dasJA FITvC32H5RS8043VFo2uUkVFqTf+PMAhe0yC2bMxuybx7d2C0MthZr5hpvPWFKKmyuWWFfR7EQji xOqcUwXn07o7AuE8ssbCMil4kIP57P1tirG2DR+oPvpUBAi7GBVk3pexlC7JyKDr2ZI4eBdbGfRB VqnUFTYBbgr5GUXf0mDOYSHDkpYZJdfj3SjYNL92fNVmv7ut6LI43YeDfr1VqvPR/kxAeGr9f/jV 3moFX0P4+xJ+gJw9AQAA//8DAFBLAQItABQABgAIAAAAIQDb4fbL7gAAAIUBAAATAAAAAAAAAAAA AAAAAAAAAABbQ29udGVudF9UeXBlc10ueG1sUEsBAi0AFAAGAAgAAAAhAFr0LFu/AAAAFQEAAAsA AAAAAAAAAAAAAAAAHwEAAF9yZWxzLy5yZWxzUEsBAi0AFAAGAAgAAAAhANw08RjEAAAA2wAAAA8A AAAAAAAAAAAAAAAABwIAAGRycy9kb3ducmV2LnhtbFBLBQYAAAAAAwADALcAAAD4AgAAAAA= 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WYaVxAAAANsAAAAPAAAAZHJzL2Rvd25yZXYueG1sRI9BawIx FITvBf9DeIXealZBka1RWrHQwiqoFTw+Ns/dpZuXJUnX9N8bQfA4zMw3zHwZTSt6cr6xrGA0zEAQ l1Y3XCn4OXy+zkD4gKyxtUwK/snDcjF4mmOu7YV31O9DJRKEfY4K6hC6XEpf1mTQD21HnLyzdQZD kq6S2uElwU0rx1k2lQYbTgs1drSqqfzd/xkF32b9URzDeeNGXd9PiyJui1NU6uU5vr+BCBTDI3xv f2kFkwncvqQfIBdXAAAA//8DAFBLAQItABQABgAIAAAAIQDb4fbL7gAAAIUBAAATAAAAAAAAAAAA AAAAAAAAAABbQ29udGVudF9UeXBlc10ueG1sUEsBAi0AFAAGAAgAAAAhAFr0LFu/AAAAFQEAAAsA AAAAAAAAAAAAAAAAHwEAAF9yZWxzLy5yZWxzUEsBAi0AFAAGAAgAAAAhAMFZhpXEAAAA2wAAAA8A AAAAAAAAAAAAAAAABwIAAGRycy9kb3ducmV2LnhtbFBLBQYAAAAAAwADALcAAAD4AgAAAAA= 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8D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4F04A0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8143B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EB779A"/>
    <w:rsid w:val="00F077AE"/>
    <w:rsid w:val="00F1428D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070052-EBF1-4896-AE98-01281AC0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header2.xml" Type="http://schemas.openxmlformats.org/officeDocument/2006/relationships/header"/></Relationships>
</file>

<file path=word/_rels/settings.xml.rels><?xml version="1.0" encoding="UTF-8" standalone="no"?><Relationships xmlns="http://schemas.openxmlformats.org/package/2006/relationships"><Relationship Id="rId1" Target="file:///C:/Users/Mouzi/AppData/Roaming/Microsoft/&#1064;&#1072;&#1073;&#1083;&#1086;&#1085;&#1099;/&#1050;&#1088;&#1077;&#1072;&#1090;&#1080;&#1074;&#1085;&#1086;&#1077;%20&#1088;&#1077;&#1079;&#1102;&#1084;&#1077;%20&#1086;&#1090;%20MOO.dotx" TargetMode="External" Type="http://schemas.openxmlformats.org/officeDocument/2006/relationships/attachedTemplate"/></Relationships>
</file>

<file path=word/glossary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47574B39634BF8AA693FDC33D1A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E202A-3F8E-43E2-A3D4-3670FC30DF99}"/>
      </w:docPartPr>
      <w:docPartBody>
        <w:p w:rsidR="00000000" w:rsidRDefault="004547A7">
          <w:pPr>
            <w:pStyle w:val="A647574B39634BF8AA693FDC33D1AEBF"/>
          </w:pPr>
          <w:r w:rsidRPr="00791207">
            <w:rPr>
              <w:lang w:bidi="ru-RU"/>
            </w:rPr>
            <w:t>Ваше имя</w:t>
          </w:r>
        </w:p>
      </w:docPartBody>
    </w:docPart>
    <w:docPart>
      <w:docPartPr>
        <w:name w:val="AFFE0CD79A7B4D48AFD2D9A6F2916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1B492-0AEE-4386-AB2D-3887D4F7DE1F}"/>
      </w:docPartPr>
      <w:docPartBody>
        <w:p w:rsidR="00000000" w:rsidRDefault="004547A7">
          <w:pPr>
            <w:pStyle w:val="AFFE0CD79A7B4D48AFD2D9A6F29160A3"/>
          </w:pPr>
          <w:r w:rsidRPr="00791207">
            <w:rPr>
              <w:lang w:bidi="ru-RU"/>
            </w:rPr>
            <w:t>Эл. почта</w:t>
          </w:r>
        </w:p>
      </w:docPartBody>
    </w:docPart>
    <w:docPart>
      <w:docPartPr>
        <w:name w:val="538D8EF963A44AEFAB4262F3306E4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DC30C8-CFE5-424E-8E34-F403762DC4C4}"/>
      </w:docPartPr>
      <w:docPartBody>
        <w:p w:rsidR="00000000" w:rsidRDefault="004547A7">
          <w:pPr>
            <w:pStyle w:val="538D8EF963A44AEFAB4262F3306E40A8"/>
          </w:pPr>
          <w:r w:rsidRPr="00791207">
            <w:rPr>
              <w:lang w:bidi="ru-RU"/>
            </w:rPr>
            <w:t>Телефон</w:t>
          </w:r>
        </w:p>
      </w:docPartBody>
    </w:docPart>
    <w:docPart>
      <w:docPartPr>
        <w:name w:val="55DCD20BE60744C4B0ADEDFCD96505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406F5-BA2F-4FFB-A71D-A0BCF09D8BEA}"/>
      </w:docPartPr>
      <w:docPartBody>
        <w:p w:rsidR="00000000" w:rsidRDefault="004547A7">
          <w:pPr>
            <w:pStyle w:val="55DCD20BE60744C4B0ADEDFCD965058F"/>
          </w:pPr>
          <w:r w:rsidRPr="00791207">
            <w:rPr>
              <w:lang w:bidi="ru-RU"/>
            </w:rPr>
            <w:t>URL-адрес LinkedIn</w:t>
          </w:r>
        </w:p>
      </w:docPartBody>
    </w:docPart>
    <w:docPart>
      <w:docPartPr>
        <w:name w:val="D4D9115C77F2446CBFA8159A14AB12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EC065-ECC9-4E97-A928-91B5AAD983BC}"/>
      </w:docPartPr>
      <w:docPartBody>
        <w:p w:rsidR="00000000" w:rsidRDefault="004547A7">
          <w:pPr>
            <w:pStyle w:val="D4D9115C77F2446CBFA8159A14AB12C8"/>
          </w:pPr>
          <w:r w:rsidRPr="00791207">
            <w:rPr>
              <w:lang w:bidi="ru-RU"/>
            </w:rPr>
            <w:t>Ссылка для перехода к другим интернет-ресурсам: Образцы работ/веб-сайт/блог</w:t>
          </w:r>
        </w:p>
      </w:docPartBody>
    </w:docPart>
    <w:docPart>
      <w:docPartPr>
        <w:name w:val="D6CC5405CA804CF0BF65BBB6CC9F71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44BB42-A56D-4A58-A314-FAB04A38BFB1}"/>
      </w:docPartPr>
      <w:docPartBody>
        <w:p w:rsidR="00000000" w:rsidRDefault="004547A7">
          <w:pPr>
            <w:pStyle w:val="D6CC5405CA804CF0BF65BBB6CC9F71B4"/>
          </w:pPr>
          <w:r w:rsidRPr="00791207">
            <w:rPr>
              <w:lang w:bidi="ru-RU"/>
            </w:rPr>
            <w:t>Цель</w:t>
          </w:r>
        </w:p>
      </w:docPartBody>
    </w:docPart>
    <w:docPart>
      <w:docPartPr>
        <w:name w:val="57A3B7800F404E84B3EC60373AF58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794FA-E6CB-4579-B8D7-737158FCE174}"/>
      </w:docPartPr>
      <w:docPartBody>
        <w:p w:rsidR="00000000" w:rsidRDefault="004547A7">
          <w:pPr>
            <w:pStyle w:val="57A3B7800F404E84B3EC60373AF58C01"/>
          </w:pPr>
          <w:r w:rsidRPr="00791207">
            <w:rPr>
              <w:lang w:bidi="ru-RU"/>
            </w:rPr>
            <w:t xml:space="preserve">Чтобы ввести информацию, щелкните </w:t>
          </w:r>
          <w:r w:rsidRPr="00791207">
            <w:rPr>
              <w:lang w:bidi="ru-RU"/>
            </w:rPr>
            <w:t>замещающий текст и начинайте писать</w:t>
          </w:r>
          <w:r w:rsidRPr="00791207">
            <w:rPr>
              <w:lang w:bidi="ru-RU"/>
            </w:rPr>
            <w:t>.</w:t>
          </w:r>
          <w:r w:rsidRPr="00791207">
            <w:rPr>
              <w:lang w:bidi="ru-RU"/>
            </w:rPr>
            <w:t xml:space="preserve"> Будьте кратки: одно-два предложения.</w:t>
          </w:r>
        </w:p>
      </w:docPartBody>
    </w:docPart>
    <w:docPart>
      <w:docPartPr>
        <w:name w:val="FF979612E9814E51925A49B5B0EF9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7A2D9-4503-424D-B998-0EA6904031B0}"/>
      </w:docPartPr>
      <w:docPartBody>
        <w:p w:rsidR="00000000" w:rsidRDefault="004547A7">
          <w:pPr>
            <w:pStyle w:val="FF979612E9814E51925A49B5B0EF9367"/>
          </w:pPr>
          <w:r w:rsidRPr="00791207">
            <w:rPr>
              <w:lang w:bidi="ru-RU"/>
            </w:rPr>
            <w:t>Навыки</w:t>
          </w:r>
        </w:p>
      </w:docPartBody>
    </w:docPart>
    <w:docPart>
      <w:docPartPr>
        <w:name w:val="1B12068BA1204D8D899E3A289993A9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83BB6-DCB8-460D-9682-F717A89A228F}"/>
      </w:docPartPr>
      <w:docPartBody>
        <w:p w:rsidR="00000000" w:rsidRDefault="004547A7">
          <w:pPr>
            <w:pStyle w:val="1B12068BA1204D8D899E3A289993A9A0"/>
          </w:pPr>
          <w:r w:rsidRPr="00791207">
            <w:rPr>
              <w:lang w:bidi="ru-RU"/>
            </w:rPr>
            <w:t>Расскажите, что у Вас получается особенно хорошо. Что выделяет Вас среди прочих? Используйте собственные слова, а не клише.</w:t>
          </w:r>
        </w:p>
      </w:docPartBody>
    </w:docPart>
    <w:docPart>
      <w:docPartPr>
        <w:name w:val="82F1DEF186674789A9087E0DF1F5A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4D830-A4C4-4DFE-B912-E439DB0972BB}"/>
      </w:docPartPr>
      <w:docPartBody>
        <w:p w:rsidR="00000000" w:rsidRDefault="004547A7">
          <w:pPr>
            <w:pStyle w:val="82F1DEF186674789A9087E0DF1F5A866"/>
          </w:pPr>
          <w:r w:rsidRPr="00791207">
            <w:rPr>
              <w:lang w:bidi="ru-RU"/>
            </w:rPr>
            <w:t>Опыт работы</w:t>
          </w:r>
        </w:p>
      </w:docPartBody>
    </w:docPart>
    <w:docPart>
      <w:docPartPr>
        <w:name w:val="8B689DED75804BEDA4C96382965B6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A5E3B5-5A76-44AA-8E58-AB4CC2887435}"/>
      </w:docPartPr>
      <w:docPartBody>
        <w:p w:rsidR="00000000" w:rsidRDefault="004547A7">
          <w:pPr>
            <w:pStyle w:val="8B689DED75804BEDA4C96382965B69D2"/>
          </w:pPr>
          <w:r w:rsidRPr="00791207">
            <w:rPr>
              <w:lang w:bidi="ru-RU"/>
            </w:rPr>
            <w:t>Должность/компания</w:t>
          </w:r>
        </w:p>
      </w:docPartBody>
    </w:docPart>
    <w:docPart>
      <w:docPartPr>
        <w:name w:val="96334E20A8EA4CF3A4133CB0733821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18D7A7-8892-434F-BD99-DB902A90A231}"/>
      </w:docPartPr>
      <w:docPartBody>
        <w:p w:rsidR="00000000" w:rsidRDefault="004547A7">
          <w:pPr>
            <w:pStyle w:val="96334E20A8EA4CF3A4133CB0733821A9"/>
          </w:pPr>
          <w:r w:rsidRPr="00791207">
            <w:rPr>
              <w:lang w:bidi="ru-RU"/>
            </w:rPr>
            <w:t xml:space="preserve">Даты </w:t>
          </w:r>
          <w:r w:rsidRPr="00791207">
            <w:rPr>
              <w:lang w:bidi="ru-RU"/>
            </w:rPr>
            <w:t>с</w:t>
          </w:r>
        </w:p>
      </w:docPartBody>
    </w:docPart>
    <w:docPart>
      <w:docPartPr>
        <w:name w:val="973D1DE46C72493F85CE63BB632B26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CE1AB-4AF1-465B-8DEA-D6FC6CE3C58B}"/>
      </w:docPartPr>
      <w:docPartBody>
        <w:p w:rsidR="00000000" w:rsidRDefault="004547A7">
          <w:pPr>
            <w:pStyle w:val="973D1DE46C72493F85CE63BB632B26B5"/>
          </w:pPr>
          <w:r w:rsidRPr="00791207">
            <w:rPr>
              <w:lang w:bidi="ru-RU"/>
            </w:rPr>
            <w:t>по</w:t>
          </w:r>
        </w:p>
      </w:docPartBody>
    </w:docPart>
    <w:docPart>
      <w:docPartPr>
        <w:name w:val="6DC1355F99A74F2486E5D55D3841C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20F80-4002-459B-920B-3D6E16B47E88}"/>
      </w:docPartPr>
      <w:docPartBody>
        <w:p w:rsidR="00000000" w:rsidRDefault="004547A7">
          <w:pPr>
            <w:pStyle w:val="6DC1355F99A74F2486E5D55D3841C742"/>
          </w:pPr>
          <w:r w:rsidRPr="00791207">
            <w:rPr>
              <w:lang w:bidi="ru-RU"/>
            </w:rPr>
            <w:t>Кратко изложите основные обязанности, опыт руководства и главные достижения. Не перечисляйте все. Говорите по сути и проиллюстрируйте свой вклад фактами.</w:t>
          </w:r>
        </w:p>
      </w:docPartBody>
    </w:docPart>
    <w:docPart>
      <w:docPartPr>
        <w:name w:val="AA089A74EEE447F08BA3C7EFB2549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9970E-30E4-449B-A2FF-562847DBC09E}"/>
      </w:docPartPr>
      <w:docPartBody>
        <w:p w:rsidR="00000000" w:rsidRDefault="004547A7">
          <w:pPr>
            <w:pStyle w:val="AA089A74EEE447F08BA3C7EFB2549D75"/>
          </w:pPr>
          <w:r w:rsidRPr="00791207">
            <w:rPr>
              <w:lang w:bidi="ru-RU"/>
            </w:rPr>
            <w:t>Должность/компания</w:t>
          </w:r>
        </w:p>
      </w:docPartBody>
    </w:docPart>
    <w:docPart>
      <w:docPartPr>
        <w:name w:val="BBB88716D55E458A9C0E7D83AC856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6C2C2-5E78-456B-861E-C2CCA4F3F2F0}"/>
      </w:docPartPr>
      <w:docPartBody>
        <w:p w:rsidR="00000000" w:rsidRDefault="004547A7">
          <w:pPr>
            <w:pStyle w:val="BBB88716D55E458A9C0E7D83AC856962"/>
          </w:pPr>
          <w:r w:rsidRPr="00791207">
            <w:rPr>
              <w:lang w:bidi="ru-RU"/>
            </w:rPr>
            <w:t>Даты с</w:t>
          </w:r>
        </w:p>
      </w:docPartBody>
    </w:docPart>
    <w:docPart>
      <w:docPartPr>
        <w:name w:val="5F50779665B749C7A169C28B2FAA56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B6477-3B26-43DA-A890-E84EB57A5591}"/>
      </w:docPartPr>
      <w:docPartBody>
        <w:p w:rsidR="00000000" w:rsidRDefault="004547A7">
          <w:pPr>
            <w:pStyle w:val="5F50779665B749C7A169C28B2FAA567B"/>
          </w:pPr>
          <w:r w:rsidRPr="00791207">
            <w:rPr>
              <w:lang w:bidi="ru-RU"/>
            </w:rPr>
            <w:t>по</w:t>
          </w:r>
        </w:p>
      </w:docPartBody>
    </w:docPart>
    <w:docPart>
      <w:docPartPr>
        <w:name w:val="8D8E32BE475E4E7685BDFE9CFD9031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977BD-C3A2-4B92-A3F5-D8EC73160414}"/>
      </w:docPartPr>
      <w:docPartBody>
        <w:p w:rsidR="00000000" w:rsidRDefault="004547A7">
          <w:pPr>
            <w:pStyle w:val="8D8E32BE475E4E7685BDFE9CFD90314E"/>
          </w:pPr>
          <w:r w:rsidRPr="00791207">
            <w:rPr>
              <w:lang w:bidi="ru-RU"/>
            </w:rPr>
            <w:t xml:space="preserve">Укажите размер коллектива, которым вы руководили, </w:t>
          </w:r>
          <w:r w:rsidRPr="00791207">
            <w:rPr>
              <w:lang w:bidi="ru-RU"/>
            </w:rPr>
            <w:t>количество реализованных проектов или написанных статей.</w:t>
          </w:r>
        </w:p>
      </w:docPartBody>
    </w:docPart>
    <w:docPart>
      <w:docPartPr>
        <w:name w:val="CA159BD2E7094EBDBF4F8F28047CC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A6D82C-0EB8-405F-B079-EDABE7B6DE04}"/>
      </w:docPartPr>
      <w:docPartBody>
        <w:p w:rsidR="00000000" w:rsidRDefault="004547A7">
          <w:pPr>
            <w:pStyle w:val="CA159BD2E7094EBDBF4F8F28047CC273"/>
          </w:pPr>
          <w:r w:rsidRPr="00791207">
            <w:rPr>
              <w:lang w:bidi="ru-RU"/>
            </w:rPr>
            <w:t>Образование</w:t>
          </w:r>
        </w:p>
      </w:docPartBody>
    </w:docPart>
    <w:docPart>
      <w:docPartPr>
        <w:name w:val="222EA34C50DC483081A3090E8503D2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1C8-E5AD-459B-A575-1FD545200DF8}"/>
      </w:docPartPr>
      <w:docPartBody>
        <w:p w:rsidR="00000000" w:rsidRDefault="004547A7">
          <w:pPr>
            <w:pStyle w:val="222EA34C50DC483081A3090E8503D2CA"/>
          </w:pPr>
          <w:r>
            <w:rPr>
              <w:lang w:bidi="ru-RU"/>
            </w:rPr>
            <w:t>ДИПЛОМ/ДАТА ПОЛУЧЕНИЯ</w:t>
          </w:r>
        </w:p>
      </w:docPartBody>
    </w:docPart>
    <w:docPart>
      <w:docPartPr>
        <w:name w:val="0967429CB3534E09819BC62C77A06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EF3FF-3357-448B-9BC4-0E2B55EFDD4F}"/>
      </w:docPartPr>
      <w:docPartBody>
        <w:p w:rsidR="00000000" w:rsidRDefault="004547A7">
          <w:pPr>
            <w:pStyle w:val="0967429CB3534E09819BC62C77A0676B"/>
          </w:pPr>
          <w:r w:rsidRPr="00791207">
            <w:rPr>
              <w:lang w:bidi="ru-RU"/>
            </w:rPr>
            <w:t>Учебное заведение</w:t>
          </w:r>
        </w:p>
      </w:docPartBody>
    </w:docPart>
    <w:docPart>
      <w:docPartPr>
        <w:name w:val="FA30314224F44E7591BC8231B23480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5B9F8-4E6A-4388-B5F7-0A77AB33E31F}"/>
      </w:docPartPr>
      <w:docPartBody>
        <w:p w:rsidR="00000000" w:rsidRDefault="004547A7">
          <w:pPr>
            <w:pStyle w:val="FA30314224F44E7591BC8231B2348040"/>
          </w:pPr>
          <w:r w:rsidRPr="00791207">
            <w:rPr>
              <w:lang w:bidi="ru-RU"/>
            </w:rPr>
            <w:t>Можете указать свой средний балл и привести краткое описание соответствующих курсовых работ, грамот и отличий.</w:t>
          </w:r>
        </w:p>
      </w:docPartBody>
    </w:docPart>
    <w:docPart>
      <w:docPartPr>
        <w:name w:val="EE401280C3E54C5CA6AA2C7C48C03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2EBBD-49DC-46FE-996F-BEC139FACC66}"/>
      </w:docPartPr>
      <w:docPartBody>
        <w:p w:rsidR="00000000" w:rsidRDefault="004547A7">
          <w:pPr>
            <w:pStyle w:val="EE401280C3E54C5CA6AA2C7C48C037E9"/>
          </w:pPr>
          <w:r w:rsidRPr="00791207">
            <w:rPr>
              <w:lang w:bidi="ru-RU"/>
            </w:rPr>
            <w:t>Опыт общественной работы</w:t>
          </w:r>
          <w:r w:rsidRPr="00791207">
            <w:rPr>
              <w:lang w:bidi="ru-RU"/>
            </w:rPr>
            <w:t xml:space="preserve"> или руководства</w:t>
          </w:r>
        </w:p>
      </w:docPartBody>
    </w:docPart>
    <w:docPart>
      <w:docPartPr>
        <w:name w:val="DB5C6A98F7AF4DD28768188545641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C24DA-D41B-4EFC-A0F7-6593FFD86F01}"/>
      </w:docPartPr>
      <w:docPartBody>
        <w:p w:rsidR="00000000" w:rsidRDefault="004547A7">
          <w:pPr>
            <w:pStyle w:val="DB5C6A98F7AF4DD28768188545641712"/>
          </w:pPr>
          <w:r w:rsidRPr="00791207">
            <w:rPr>
              <w:lang w:bidi="ru-RU"/>
            </w:rPr>
            <w:t>Вы были капитаном команды своего клуба, возглавляли благотворительный проект или выпускали газету своего учебного заведения? Не стесняйтесь! Опишите деятельность, иллюстрирующую Ваши лидерские качества.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A7"/>
    <w:rsid w:val="004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7574B39634BF8AA693FDC33D1AEBF">
    <w:name w:val="A647574B39634BF8AA693FDC33D1AEBF"/>
  </w:style>
  <w:style w:type="paragraph" w:customStyle="1" w:styleId="AFFE0CD79A7B4D48AFD2D9A6F29160A3">
    <w:name w:val="AFFE0CD79A7B4D48AFD2D9A6F29160A3"/>
  </w:style>
  <w:style w:type="paragraph" w:customStyle="1" w:styleId="538D8EF963A44AEFAB4262F3306E40A8">
    <w:name w:val="538D8EF963A44AEFAB4262F3306E40A8"/>
  </w:style>
  <w:style w:type="paragraph" w:customStyle="1" w:styleId="55DCD20BE60744C4B0ADEDFCD965058F">
    <w:name w:val="55DCD20BE60744C4B0ADEDFCD965058F"/>
  </w:style>
  <w:style w:type="paragraph" w:customStyle="1" w:styleId="D4D9115C77F2446CBFA8159A14AB12C8">
    <w:name w:val="D4D9115C77F2446CBFA8159A14AB12C8"/>
  </w:style>
  <w:style w:type="paragraph" w:customStyle="1" w:styleId="D6CC5405CA804CF0BF65BBB6CC9F71B4">
    <w:name w:val="D6CC5405CA804CF0BF65BBB6CC9F71B4"/>
  </w:style>
  <w:style w:type="paragraph" w:customStyle="1" w:styleId="57A3B7800F404E84B3EC60373AF58C01">
    <w:name w:val="57A3B7800F404E84B3EC60373AF58C01"/>
  </w:style>
  <w:style w:type="paragraph" w:customStyle="1" w:styleId="FF979612E9814E51925A49B5B0EF9367">
    <w:name w:val="FF979612E9814E51925A49B5B0EF9367"/>
  </w:style>
  <w:style w:type="paragraph" w:customStyle="1" w:styleId="1B12068BA1204D8D899E3A289993A9A0">
    <w:name w:val="1B12068BA1204D8D899E3A289993A9A0"/>
  </w:style>
  <w:style w:type="paragraph" w:customStyle="1" w:styleId="82F1DEF186674789A9087E0DF1F5A866">
    <w:name w:val="82F1DEF186674789A9087E0DF1F5A866"/>
  </w:style>
  <w:style w:type="paragraph" w:customStyle="1" w:styleId="8B689DED75804BEDA4C96382965B69D2">
    <w:name w:val="8B689DED75804BEDA4C96382965B69D2"/>
  </w:style>
  <w:style w:type="paragraph" w:customStyle="1" w:styleId="96334E20A8EA4CF3A4133CB0733821A9">
    <w:name w:val="96334E20A8EA4CF3A4133CB0733821A9"/>
  </w:style>
  <w:style w:type="paragraph" w:customStyle="1" w:styleId="973D1DE46C72493F85CE63BB632B26B5">
    <w:name w:val="973D1DE46C72493F85CE63BB632B26B5"/>
  </w:style>
  <w:style w:type="paragraph" w:customStyle="1" w:styleId="6DC1355F99A74F2486E5D55D3841C742">
    <w:name w:val="6DC1355F99A74F2486E5D55D3841C742"/>
  </w:style>
  <w:style w:type="paragraph" w:customStyle="1" w:styleId="AA089A74EEE447F08BA3C7EFB2549D75">
    <w:name w:val="AA089A74EEE447F08BA3C7EFB2549D75"/>
  </w:style>
  <w:style w:type="paragraph" w:customStyle="1" w:styleId="BBB88716D55E458A9C0E7D83AC856962">
    <w:name w:val="BBB88716D55E458A9C0E7D83AC856962"/>
  </w:style>
  <w:style w:type="paragraph" w:customStyle="1" w:styleId="5F50779665B749C7A169C28B2FAA567B">
    <w:name w:val="5F50779665B749C7A169C28B2FAA567B"/>
  </w:style>
  <w:style w:type="paragraph" w:customStyle="1" w:styleId="8D8E32BE475E4E7685BDFE9CFD90314E">
    <w:name w:val="8D8E32BE475E4E7685BDFE9CFD90314E"/>
  </w:style>
  <w:style w:type="paragraph" w:customStyle="1" w:styleId="CA159BD2E7094EBDBF4F8F28047CC273">
    <w:name w:val="CA159BD2E7094EBDBF4F8F28047CC273"/>
  </w:style>
  <w:style w:type="paragraph" w:customStyle="1" w:styleId="222EA34C50DC483081A3090E8503D2CA">
    <w:name w:val="222EA34C50DC483081A3090E8503D2CA"/>
  </w:style>
  <w:style w:type="paragraph" w:customStyle="1" w:styleId="0967429CB3534E09819BC62C77A0676B">
    <w:name w:val="0967429CB3534E09819BC62C77A0676B"/>
  </w:style>
  <w:style w:type="paragraph" w:customStyle="1" w:styleId="FA30314224F44E7591BC8231B2348040">
    <w:name w:val="FA30314224F44E7591BC8231B2348040"/>
  </w:style>
  <w:style w:type="paragraph" w:customStyle="1" w:styleId="EE401280C3E54C5CA6AA2C7C48C037E9">
    <w:name w:val="EE401280C3E54C5CA6AA2C7C48C037E9"/>
  </w:style>
  <w:style w:type="paragraph" w:customStyle="1" w:styleId="DB5C6A98F7AF4DD28768188545641712">
    <w:name w:val="DB5C6A98F7AF4DD28768188545641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2019-07-20T02:24:00Z</dcterms:created>
  <dc:creator>Ruslan Babich</dc:creator>
  <cp:lastModifiedBy>Ruslan Babich</cp:lastModifiedBy>
  <dcterms:modified xsi:type="dcterms:W3CDTF">2019-07-20T02:24:00Z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